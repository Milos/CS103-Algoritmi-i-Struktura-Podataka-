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B18685" w14:textId="77777777" w:rsidR="00395266" w:rsidRDefault="00395266" w:rsidP="00395266">
      <w:pPr>
        <w:rPr>
          <w:rFonts w:cs="Arial"/>
          <w:lang w:val="sr-Latn-CS"/>
        </w:rPr>
      </w:pPr>
    </w:p>
    <w:p w14:paraId="7B82A91A" w14:textId="77777777" w:rsidR="00395266" w:rsidRDefault="00395266" w:rsidP="00395266">
      <w:pPr>
        <w:jc w:val="center"/>
        <w:rPr>
          <w:rFonts w:cs="Arial"/>
          <w:lang w:val="sr-Latn-CS"/>
        </w:rPr>
      </w:pPr>
    </w:p>
    <w:p w14:paraId="5E9E5656" w14:textId="77777777" w:rsidR="00395266" w:rsidRDefault="00395266" w:rsidP="00395266">
      <w:pPr>
        <w:jc w:val="center"/>
        <w:rPr>
          <w:rFonts w:cs="Arial"/>
          <w:lang w:val="sr-Latn-CS"/>
        </w:rPr>
      </w:pPr>
      <w:r>
        <w:rPr>
          <w:rFonts w:cs="Arial"/>
          <w:noProof/>
          <w:lang w:val="en-US"/>
        </w:rPr>
        <w:drawing>
          <wp:inline distT="0" distB="0" distL="0" distR="0" wp14:anchorId="7F559F65" wp14:editId="12D0D51D">
            <wp:extent cx="2424430" cy="1983105"/>
            <wp:effectExtent l="0" t="0" r="0" b="0"/>
            <wp:docPr id="1" name="Picture 1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bela_pozadin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430" cy="198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2FFE0" w14:textId="77777777" w:rsidR="00395266" w:rsidRDefault="00395266" w:rsidP="00395266">
      <w:pPr>
        <w:jc w:val="center"/>
        <w:rPr>
          <w:rFonts w:cs="Arial"/>
          <w:lang w:val="sr-Latn-CS"/>
        </w:rPr>
      </w:pPr>
    </w:p>
    <w:p w14:paraId="1FFF1E07" w14:textId="77777777" w:rsidR="00395266" w:rsidRPr="00C801D0" w:rsidRDefault="00951458" w:rsidP="0039526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Jesenji</w:t>
      </w:r>
      <w:r w:rsidR="00395266">
        <w:rPr>
          <w:b/>
          <w:bCs/>
          <w:sz w:val="28"/>
          <w:szCs w:val="28"/>
        </w:rPr>
        <w:t xml:space="preserve"> semestar, 201</w:t>
      </w:r>
      <w:r>
        <w:rPr>
          <w:b/>
          <w:bCs/>
          <w:sz w:val="28"/>
          <w:szCs w:val="28"/>
        </w:rPr>
        <w:t>6</w:t>
      </w:r>
      <w:r w:rsidR="00395266">
        <w:rPr>
          <w:b/>
          <w:bCs/>
          <w:sz w:val="28"/>
          <w:szCs w:val="28"/>
        </w:rPr>
        <w:t>/1</w:t>
      </w:r>
      <w:r>
        <w:rPr>
          <w:b/>
          <w:bCs/>
          <w:sz w:val="28"/>
          <w:szCs w:val="28"/>
        </w:rPr>
        <w:t>7</w:t>
      </w:r>
    </w:p>
    <w:p w14:paraId="192FAA84" w14:textId="77777777" w:rsidR="00395266" w:rsidRDefault="00395266" w:rsidP="00395266"/>
    <w:p w14:paraId="54AD57BA" w14:textId="77777777" w:rsidR="00395266" w:rsidRDefault="00395266" w:rsidP="00395266"/>
    <w:p w14:paraId="190B693E" w14:textId="77777777" w:rsidR="00395266" w:rsidRPr="008A1BA6" w:rsidRDefault="00395266" w:rsidP="00395266">
      <w:pPr>
        <w:pStyle w:val="Heading5"/>
        <w:jc w:val="center"/>
        <w:rPr>
          <w:i w:val="0"/>
          <w:sz w:val="40"/>
          <w:szCs w:val="40"/>
        </w:rPr>
      </w:pPr>
      <w:r w:rsidRPr="008A1BA6">
        <w:rPr>
          <w:i w:val="0"/>
          <w:sz w:val="40"/>
          <w:szCs w:val="40"/>
        </w:rPr>
        <w:t>Dom</w:t>
      </w:r>
      <w:r>
        <w:rPr>
          <w:i w:val="0"/>
          <w:sz w:val="40"/>
          <w:szCs w:val="40"/>
        </w:rPr>
        <w:t>a</w:t>
      </w:r>
      <w:r w:rsidRPr="008A1BA6">
        <w:rPr>
          <w:i w:val="0"/>
          <w:sz w:val="40"/>
          <w:szCs w:val="40"/>
        </w:rPr>
        <w:t xml:space="preserve">ći zadatak:  </w:t>
      </w:r>
      <w:r w:rsidR="00951458">
        <w:rPr>
          <w:i w:val="0"/>
          <w:color w:val="000000"/>
          <w:sz w:val="40"/>
          <w:szCs w:val="40"/>
        </w:rPr>
        <w:t>08</w:t>
      </w:r>
    </w:p>
    <w:p w14:paraId="65D12DDD" w14:textId="77777777" w:rsidR="00395266" w:rsidRDefault="00395266" w:rsidP="00395266"/>
    <w:p w14:paraId="24D955EC" w14:textId="77777777" w:rsidR="00395266" w:rsidRDefault="00395266" w:rsidP="00395266"/>
    <w:p w14:paraId="40C20205" w14:textId="77777777" w:rsidR="00395266" w:rsidRDefault="00395266" w:rsidP="00395266"/>
    <w:p w14:paraId="6DD45800" w14:textId="77777777" w:rsidR="00395266" w:rsidRDefault="00395266" w:rsidP="00395266">
      <w:r>
        <w:softHyphen/>
      </w:r>
    </w:p>
    <w:p w14:paraId="0640DE35" w14:textId="77777777" w:rsidR="00395266" w:rsidRDefault="00395266" w:rsidP="00395266"/>
    <w:p w14:paraId="01994171" w14:textId="77777777" w:rsidR="00395266" w:rsidRDefault="00395266" w:rsidP="00395266"/>
    <w:p w14:paraId="6F7049A4" w14:textId="77777777" w:rsidR="00395266" w:rsidRDefault="00395266" w:rsidP="00395266"/>
    <w:p w14:paraId="41C5FE42" w14:textId="77777777" w:rsidR="00395266" w:rsidRDefault="00395266" w:rsidP="00395266">
      <w:pPr>
        <w:pStyle w:val="Footer"/>
        <w:tabs>
          <w:tab w:val="clear" w:pos="4320"/>
          <w:tab w:val="clear" w:pos="8640"/>
        </w:tabs>
      </w:pPr>
    </w:p>
    <w:p w14:paraId="63B7FBB9" w14:textId="77777777" w:rsidR="00395266" w:rsidRDefault="00395266" w:rsidP="00395266"/>
    <w:p w14:paraId="2440C891" w14:textId="77777777" w:rsidR="00395266" w:rsidRDefault="00395266" w:rsidP="00395266"/>
    <w:p w14:paraId="645B2CC7" w14:textId="77777777" w:rsidR="00395266" w:rsidRDefault="00395266" w:rsidP="00395266"/>
    <w:p w14:paraId="18D1C0C9" w14:textId="77777777" w:rsidR="00395266" w:rsidRDefault="00395266" w:rsidP="00395266"/>
    <w:p w14:paraId="41DDA77A" w14:textId="77777777" w:rsidR="00395266" w:rsidRDefault="00395266" w:rsidP="00395266"/>
    <w:p w14:paraId="6F6EBF98" w14:textId="77777777" w:rsidR="00395266" w:rsidRDefault="00395266" w:rsidP="00395266">
      <w:pPr>
        <w:rPr>
          <w:sz w:val="28"/>
          <w:szCs w:val="28"/>
        </w:rPr>
      </w:pPr>
      <w:r>
        <w:rPr>
          <w:b/>
          <w:bCs/>
          <w:sz w:val="28"/>
          <w:szCs w:val="28"/>
        </w:rPr>
        <w:t>Ime: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>Miloš Menićanin</w:t>
      </w:r>
    </w:p>
    <w:p w14:paraId="06B926FA" w14:textId="77777777" w:rsidR="00395266" w:rsidRDefault="00395266" w:rsidP="00395266">
      <w:pPr>
        <w:rPr>
          <w:color w:val="002060"/>
          <w:sz w:val="28"/>
          <w:szCs w:val="28"/>
        </w:rPr>
      </w:pPr>
      <w:r>
        <w:rPr>
          <w:b/>
          <w:bCs/>
          <w:sz w:val="28"/>
          <w:szCs w:val="28"/>
        </w:rPr>
        <w:t>Broj Indeksa: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2119</w:t>
      </w:r>
      <w:r>
        <w:rPr>
          <w:color w:val="002060"/>
          <w:sz w:val="28"/>
          <w:szCs w:val="28"/>
        </w:rPr>
        <w:tab/>
      </w:r>
    </w:p>
    <w:p w14:paraId="081908EF" w14:textId="77777777" w:rsidR="00395266" w:rsidRDefault="00395266" w:rsidP="00395266">
      <w:pPr>
        <w:rPr>
          <w:b/>
          <w:bCs/>
          <w:sz w:val="28"/>
          <w:szCs w:val="28"/>
        </w:rPr>
      </w:pPr>
    </w:p>
    <w:p w14:paraId="43787092" w14:textId="77777777" w:rsidR="00395266" w:rsidRPr="00BD0E0C" w:rsidRDefault="00395266" w:rsidP="00395266">
      <w:pPr>
        <w:rPr>
          <w:color w:val="002060"/>
          <w:sz w:val="28"/>
          <w:szCs w:val="28"/>
          <w:lang w:val="sr-Latn-RS"/>
        </w:rPr>
      </w:pPr>
      <w:r>
        <w:rPr>
          <w:b/>
          <w:bCs/>
          <w:sz w:val="28"/>
          <w:szCs w:val="28"/>
        </w:rPr>
        <w:t>Predmet: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951458">
        <w:rPr>
          <w:sz w:val="28"/>
          <w:szCs w:val="28"/>
        </w:rPr>
        <w:t>Algoritmi i Struktura Podataka</w:t>
      </w:r>
      <w:r w:rsidR="00951458">
        <w:rPr>
          <w:sz w:val="28"/>
          <w:szCs w:val="28"/>
        </w:rPr>
        <w:tab/>
      </w:r>
    </w:p>
    <w:p w14:paraId="7E837045" w14:textId="77777777" w:rsidR="00395266" w:rsidRDefault="00395266" w:rsidP="00395266">
      <w:pPr>
        <w:rPr>
          <w:color w:val="002060"/>
          <w:sz w:val="28"/>
          <w:szCs w:val="28"/>
        </w:rPr>
      </w:pPr>
      <w:r>
        <w:rPr>
          <w:b/>
          <w:bCs/>
          <w:sz w:val="28"/>
          <w:szCs w:val="28"/>
        </w:rPr>
        <w:t>Šifra predmeta: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951458">
        <w:rPr>
          <w:sz w:val="28"/>
          <w:szCs w:val="28"/>
        </w:rPr>
        <w:t>CS103</w:t>
      </w:r>
    </w:p>
    <w:p w14:paraId="1377021A" w14:textId="77777777" w:rsidR="00395266" w:rsidRDefault="00395266" w:rsidP="00395266">
      <w:pPr>
        <w:rPr>
          <w:sz w:val="28"/>
          <w:szCs w:val="28"/>
        </w:rPr>
      </w:pPr>
      <w:r>
        <w:rPr>
          <w:b/>
          <w:bCs/>
          <w:sz w:val="28"/>
          <w:szCs w:val="28"/>
        </w:rPr>
        <w:t>Datum: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951458">
        <w:rPr>
          <w:sz w:val="28"/>
          <w:szCs w:val="28"/>
        </w:rPr>
        <w:t>9.1.2017</w:t>
      </w:r>
    </w:p>
    <w:p w14:paraId="57985CCF" w14:textId="77777777" w:rsidR="00395266" w:rsidRDefault="00395266" w:rsidP="00395266">
      <w:pPr>
        <w:spacing w:before="0" w:line="300" w:lineRule="atLeast"/>
        <w:rPr>
          <w:rFonts w:cs="Arial"/>
          <w:lang w:val="sr-Latn-CS"/>
        </w:rPr>
      </w:pPr>
    </w:p>
    <w:p w14:paraId="0B2D6857" w14:textId="77777777" w:rsidR="00395266" w:rsidRDefault="00951458" w:rsidP="00395266">
      <w:pPr>
        <w:pStyle w:val="Title"/>
        <w:spacing w:before="0" w:line="300" w:lineRule="atLeast"/>
        <w:rPr>
          <w:rFonts w:cs="Arial"/>
          <w:b/>
        </w:rPr>
      </w:pPr>
      <w:r>
        <w:rPr>
          <w:rFonts w:cs="Arial"/>
          <w:b/>
        </w:rPr>
        <w:lastRenderedPageBreak/>
        <w:t>Heš tabele</w:t>
      </w:r>
    </w:p>
    <w:p w14:paraId="68087DBC" w14:textId="77777777" w:rsidR="00395266" w:rsidRDefault="00395266" w:rsidP="00395266">
      <w:pPr>
        <w:pStyle w:val="Title"/>
        <w:spacing w:before="0" w:line="300" w:lineRule="atLeast"/>
        <w:rPr>
          <w:rFonts w:cs="Arial"/>
          <w:b/>
        </w:rPr>
      </w:pPr>
    </w:p>
    <w:p w14:paraId="28CC94FA" w14:textId="77777777" w:rsidR="00395266" w:rsidRDefault="00395266" w:rsidP="00395266">
      <w:pPr>
        <w:pStyle w:val="Heading1"/>
        <w:rPr>
          <w:lang w:val="sr-Latn-RS"/>
        </w:rPr>
      </w:pPr>
      <w:r>
        <w:t>Cilj doma</w:t>
      </w:r>
      <w:r>
        <w:rPr>
          <w:lang w:val="sr-Latn-RS"/>
        </w:rPr>
        <w:t>ćeg zadatka:</w:t>
      </w:r>
    </w:p>
    <w:p w14:paraId="4B7C0214" w14:textId="77777777" w:rsidR="00951458" w:rsidRPr="00951458" w:rsidRDefault="00951458" w:rsidP="00951458">
      <w:pPr>
        <w:rPr>
          <w:lang w:val="en-US"/>
        </w:rPr>
      </w:pPr>
      <w:r w:rsidRPr="00951458">
        <w:rPr>
          <w:lang w:val="en-US"/>
        </w:rPr>
        <w:t>20. Opisati postupak ubacivanja podataka 34, 29, 53, 44, 120, 39, 45, i 40 u heš tabelu dimenzije 11, korišćenjem dvostrukog heširanja, pri čemu su date primarna i sekundarna funkcija:</w:t>
      </w:r>
    </w:p>
    <w:p w14:paraId="6F688923" w14:textId="77777777" w:rsidR="00951458" w:rsidRPr="00951458" w:rsidRDefault="00951458" w:rsidP="00951458">
      <w:pPr>
        <w:rPr>
          <w:lang w:val="en-US"/>
        </w:rPr>
      </w:pPr>
      <w:r w:rsidRPr="00951458">
        <w:rPr>
          <w:lang w:val="en-US"/>
        </w:rPr>
        <w:t>h(k) = k % 11;</w:t>
      </w:r>
    </w:p>
    <w:p w14:paraId="1861F5AF" w14:textId="77777777" w:rsidR="00951458" w:rsidRPr="00951458" w:rsidRDefault="00951458" w:rsidP="00951458">
      <w:r w:rsidRPr="00951458">
        <w:rPr>
          <w:lang w:val="en-US"/>
        </w:rPr>
        <w:t>h'(k) = 7 – k % 7;</w:t>
      </w:r>
    </w:p>
    <w:p w14:paraId="011AF8B2" w14:textId="77777777" w:rsidR="00395266" w:rsidRDefault="00034F14" w:rsidP="00395266">
      <w:pPr>
        <w:pStyle w:val="Heading1"/>
        <w:rPr>
          <w:lang w:val="sr-Latn-RS"/>
        </w:rPr>
      </w:pPr>
      <w:r>
        <w:rPr>
          <w:lang w:val="sr-Latn-RS"/>
        </w:rPr>
        <w:t>Rešenje:</w:t>
      </w:r>
    </w:p>
    <w:p w14:paraId="02C36809" w14:textId="77777777" w:rsidR="001048E7" w:rsidRDefault="001048E7" w:rsidP="00951458">
      <w:pPr>
        <w:rPr>
          <w:lang w:val="en-US"/>
        </w:rPr>
      </w:pPr>
      <w:r>
        <w:rPr>
          <w:lang w:val="en-US"/>
        </w:rPr>
        <w:t xml:space="preserve">Rezultat heš funkcije je index gde će biti smešten ključ. Ukoliko index već postoji, dolazi do kolizije i izračunava se sekundarna heš funckija. Rezultat sekundarne heš funkcije predstavlja inkrement </w:t>
      </w:r>
      <w:r>
        <w:rPr>
          <w:lang w:val="en-US"/>
        </w:rPr>
        <w:t>sledećeg</w:t>
      </w:r>
      <w:r>
        <w:rPr>
          <w:lang w:val="en-US"/>
        </w:rPr>
        <w:t xml:space="preserve"> indeksa u probnoj sekvenci.</w:t>
      </w:r>
    </w:p>
    <w:p w14:paraId="1D7ACA8F" w14:textId="77777777" w:rsidR="00951458" w:rsidRDefault="00951458" w:rsidP="00951458">
      <w:pPr>
        <w:rPr>
          <w:lang w:val="en-US"/>
        </w:rPr>
      </w:pPr>
      <w:r>
        <w:rPr>
          <w:lang w:val="en-US"/>
        </w:rPr>
        <w:t>{34, 29, 53, 44, 120, 39, 45,</w:t>
      </w:r>
      <w:r w:rsidRPr="00951458">
        <w:rPr>
          <w:lang w:val="en-US"/>
        </w:rPr>
        <w:t xml:space="preserve"> 40</w:t>
      </w:r>
      <w:r>
        <w:rPr>
          <w:lang w:val="en-US"/>
        </w:rPr>
        <w:t>}</w:t>
      </w:r>
    </w:p>
    <w:p w14:paraId="0AB99226" w14:textId="77777777" w:rsidR="00951458" w:rsidRDefault="00951458" w:rsidP="00951458">
      <w:pPr>
        <w:rPr>
          <w:lang w:val="en-US"/>
        </w:rPr>
      </w:pPr>
    </w:p>
    <w:p w14:paraId="0C287DDC" w14:textId="77777777" w:rsidR="00951458" w:rsidRPr="00951458" w:rsidRDefault="00951458" w:rsidP="00951458">
      <w:pPr>
        <w:rPr>
          <w:lang w:val="en-US"/>
        </w:rPr>
      </w:pPr>
      <w:r>
        <w:rPr>
          <w:lang w:val="en-US"/>
        </w:rPr>
        <w:t>h(34</w:t>
      </w:r>
      <w:r w:rsidRPr="00951458">
        <w:rPr>
          <w:lang w:val="en-US"/>
        </w:rPr>
        <w:t xml:space="preserve">) = </w:t>
      </w:r>
      <w:r>
        <w:rPr>
          <w:lang w:val="en-US"/>
        </w:rPr>
        <w:t xml:space="preserve">34 % 11 = </w:t>
      </w:r>
      <w:r w:rsidR="005D0C19">
        <w:rPr>
          <w:lang w:val="en-US"/>
        </w:rPr>
        <w:t>1</w:t>
      </w:r>
      <w:r w:rsidR="00630995">
        <w:rPr>
          <w:lang w:val="en-US"/>
        </w:rPr>
        <w:t xml:space="preserve"> ( Probna sekvenca za kl</w:t>
      </w:r>
      <w:r w:rsidR="000C55CF">
        <w:rPr>
          <w:lang w:val="en-US"/>
        </w:rPr>
        <w:t>j</w:t>
      </w:r>
      <w:r w:rsidR="00630995">
        <w:rPr>
          <w:lang w:val="en-US"/>
        </w:rPr>
        <w:t>uč 34 je 1)</w:t>
      </w:r>
    </w:p>
    <w:p w14:paraId="087105AE" w14:textId="77777777" w:rsidR="00951458" w:rsidRPr="00951458" w:rsidRDefault="00951458" w:rsidP="00951458">
      <w:pPr>
        <w:rPr>
          <w:lang w:val="en-US"/>
        </w:rPr>
      </w:pPr>
      <w:r>
        <w:rPr>
          <w:lang w:val="en-US"/>
        </w:rPr>
        <w:t>h(</w:t>
      </w:r>
      <w:r>
        <w:rPr>
          <w:lang w:val="en-US"/>
        </w:rPr>
        <w:t>29</w:t>
      </w:r>
      <w:r w:rsidRPr="00951458">
        <w:rPr>
          <w:lang w:val="en-US"/>
        </w:rPr>
        <w:t xml:space="preserve">) = </w:t>
      </w:r>
      <w:r>
        <w:rPr>
          <w:lang w:val="en-US"/>
        </w:rPr>
        <w:t>29</w:t>
      </w:r>
      <w:r>
        <w:rPr>
          <w:lang w:val="en-US"/>
        </w:rPr>
        <w:t xml:space="preserve"> % 11 = </w:t>
      </w:r>
      <w:r>
        <w:rPr>
          <w:lang w:val="en-US"/>
        </w:rPr>
        <w:t>7</w:t>
      </w:r>
    </w:p>
    <w:p w14:paraId="72F38823" w14:textId="77777777" w:rsidR="00951458" w:rsidRPr="00951458" w:rsidRDefault="00951458" w:rsidP="00951458">
      <w:pPr>
        <w:rPr>
          <w:lang w:val="en-US"/>
        </w:rPr>
      </w:pPr>
      <w:r>
        <w:rPr>
          <w:lang w:val="en-US"/>
        </w:rPr>
        <w:t>h(</w:t>
      </w:r>
      <w:r>
        <w:rPr>
          <w:lang w:val="en-US"/>
        </w:rPr>
        <w:t>53</w:t>
      </w:r>
      <w:r w:rsidRPr="00951458">
        <w:rPr>
          <w:lang w:val="en-US"/>
        </w:rPr>
        <w:t xml:space="preserve">) = </w:t>
      </w:r>
      <w:r>
        <w:rPr>
          <w:lang w:val="en-US"/>
        </w:rPr>
        <w:t>53</w:t>
      </w:r>
      <w:r>
        <w:rPr>
          <w:lang w:val="en-US"/>
        </w:rPr>
        <w:t xml:space="preserve"> % 11 = </w:t>
      </w:r>
      <w:r>
        <w:rPr>
          <w:lang w:val="en-US"/>
        </w:rPr>
        <w:t>9</w:t>
      </w:r>
    </w:p>
    <w:p w14:paraId="03BA9773" w14:textId="77777777" w:rsidR="00951458" w:rsidRPr="00951458" w:rsidRDefault="00951458" w:rsidP="00951458">
      <w:pPr>
        <w:rPr>
          <w:lang w:val="en-US"/>
        </w:rPr>
      </w:pPr>
      <w:r>
        <w:rPr>
          <w:lang w:val="en-US"/>
        </w:rPr>
        <w:t>h(</w:t>
      </w:r>
      <w:r>
        <w:rPr>
          <w:lang w:val="en-US"/>
        </w:rPr>
        <w:t>44</w:t>
      </w:r>
      <w:r w:rsidRPr="00951458">
        <w:rPr>
          <w:lang w:val="en-US"/>
        </w:rPr>
        <w:t xml:space="preserve">) = </w:t>
      </w:r>
      <w:r>
        <w:rPr>
          <w:lang w:val="en-US"/>
        </w:rPr>
        <w:t>44</w:t>
      </w:r>
      <w:r>
        <w:rPr>
          <w:lang w:val="en-US"/>
        </w:rPr>
        <w:t xml:space="preserve"> % 11 = </w:t>
      </w:r>
      <w:r>
        <w:rPr>
          <w:lang w:val="en-US"/>
        </w:rPr>
        <w:t>0</w:t>
      </w:r>
    </w:p>
    <w:p w14:paraId="2850C1DD" w14:textId="77777777" w:rsidR="00951458" w:rsidRPr="00951458" w:rsidRDefault="00951458" w:rsidP="00951458">
      <w:pPr>
        <w:rPr>
          <w:lang w:val="en-US"/>
        </w:rPr>
      </w:pPr>
      <w:r>
        <w:rPr>
          <w:lang w:val="en-US"/>
        </w:rPr>
        <w:t>h(</w:t>
      </w:r>
      <w:r>
        <w:rPr>
          <w:lang w:val="en-US"/>
        </w:rPr>
        <w:t>120</w:t>
      </w:r>
      <w:r w:rsidRPr="00951458">
        <w:rPr>
          <w:lang w:val="en-US"/>
        </w:rPr>
        <w:t xml:space="preserve">) = </w:t>
      </w:r>
      <w:r>
        <w:rPr>
          <w:lang w:val="en-US"/>
        </w:rPr>
        <w:t>120</w:t>
      </w:r>
      <w:r>
        <w:rPr>
          <w:lang w:val="en-US"/>
        </w:rPr>
        <w:t xml:space="preserve"> % 11 = </w:t>
      </w:r>
      <w:r>
        <w:rPr>
          <w:lang w:val="en-US"/>
        </w:rPr>
        <w:t>10</w:t>
      </w:r>
    </w:p>
    <w:p w14:paraId="3D29FFC5" w14:textId="77777777" w:rsidR="00951458" w:rsidRPr="00951458" w:rsidRDefault="00951458">
      <w:pPr>
        <w:rPr>
          <w:lang w:val="en-US"/>
        </w:rPr>
      </w:pPr>
      <w:r>
        <w:rPr>
          <w:lang w:val="en-US"/>
        </w:rPr>
        <w:t>h</w:t>
      </w:r>
      <w:r>
        <w:rPr>
          <w:lang w:val="en-US"/>
        </w:rPr>
        <w:t>(39</w:t>
      </w:r>
      <w:r w:rsidRPr="00951458">
        <w:rPr>
          <w:lang w:val="en-US"/>
        </w:rPr>
        <w:t xml:space="preserve">) = </w:t>
      </w:r>
      <w:r>
        <w:rPr>
          <w:lang w:val="en-US"/>
        </w:rPr>
        <w:t>39</w:t>
      </w:r>
      <w:r>
        <w:rPr>
          <w:lang w:val="en-US"/>
        </w:rPr>
        <w:t xml:space="preserve"> % 11 = </w:t>
      </w:r>
      <w:r>
        <w:rPr>
          <w:lang w:val="en-US"/>
        </w:rPr>
        <w:t>6</w:t>
      </w:r>
    </w:p>
    <w:p w14:paraId="0F460328" w14:textId="77777777" w:rsidR="005700E2" w:rsidRPr="00630995" w:rsidRDefault="00951458">
      <w:pPr>
        <w:rPr>
          <w:lang w:val="en-US"/>
        </w:rPr>
      </w:pPr>
      <w:r>
        <w:rPr>
          <w:lang w:val="en-US"/>
        </w:rPr>
        <w:t>h(</w:t>
      </w:r>
      <w:r>
        <w:rPr>
          <w:lang w:val="en-US"/>
        </w:rPr>
        <w:t>45</w:t>
      </w:r>
      <w:r w:rsidRPr="00951458">
        <w:rPr>
          <w:lang w:val="en-US"/>
        </w:rPr>
        <w:t xml:space="preserve">) = </w:t>
      </w:r>
      <w:r>
        <w:rPr>
          <w:lang w:val="en-US"/>
        </w:rPr>
        <w:t>4</w:t>
      </w:r>
      <w:r>
        <w:rPr>
          <w:lang w:val="en-US"/>
        </w:rPr>
        <w:t>5</w:t>
      </w:r>
      <w:r>
        <w:rPr>
          <w:lang w:val="en-US"/>
        </w:rPr>
        <w:t xml:space="preserve"> % 11 = </w:t>
      </w:r>
      <w:r>
        <w:rPr>
          <w:lang w:val="en-US"/>
        </w:rPr>
        <w:t>1</w:t>
      </w:r>
      <w:r w:rsidR="005D0C19">
        <w:rPr>
          <w:lang w:val="en-US"/>
        </w:rPr>
        <w:t xml:space="preserve">, </w:t>
      </w:r>
      <w:r w:rsidR="005D0C19">
        <w:rPr>
          <w:lang w:val="en-US"/>
        </w:rPr>
        <w:t>h'(40</w:t>
      </w:r>
      <w:r w:rsidR="005D0C19" w:rsidRPr="00951458">
        <w:rPr>
          <w:lang w:val="en-US"/>
        </w:rPr>
        <w:t xml:space="preserve">) = </w:t>
      </w:r>
      <w:r w:rsidR="001048E7">
        <w:rPr>
          <w:lang w:val="en-US"/>
        </w:rPr>
        <w:t>7</w:t>
      </w:r>
      <w:r w:rsidR="005D0C19">
        <w:rPr>
          <w:lang w:val="en-US"/>
        </w:rPr>
        <w:t xml:space="preserve"> - 4</w:t>
      </w:r>
      <w:r w:rsidR="001048E7">
        <w:rPr>
          <w:lang w:val="en-US"/>
        </w:rPr>
        <w:t>5</w:t>
      </w:r>
      <w:r w:rsidR="005D0C19">
        <w:rPr>
          <w:lang w:val="en-US"/>
        </w:rPr>
        <w:t xml:space="preserve"> % 7 = </w:t>
      </w:r>
      <w:r w:rsidR="001048E7">
        <w:rPr>
          <w:lang w:val="en-US"/>
        </w:rPr>
        <w:t>4</w:t>
      </w:r>
      <w:r w:rsidR="005700E2">
        <w:rPr>
          <w:lang w:val="en-US"/>
        </w:rPr>
        <w:t xml:space="preserve">        </w:t>
      </w:r>
      <w:r w:rsidR="005D0C19">
        <w:rPr>
          <w:lang w:val="en-US"/>
        </w:rPr>
        <w:t xml:space="preserve"> </w:t>
      </w:r>
      <w:r w:rsidR="005D0C19" w:rsidRPr="005D0C19">
        <w:rPr>
          <w:i/>
          <w:color w:val="808080" w:themeColor="background1" w:themeShade="80"/>
          <w:lang w:val="en-US"/>
        </w:rPr>
        <w:t>Kolizija</w:t>
      </w:r>
      <w:r w:rsidR="00630995">
        <w:rPr>
          <w:i/>
          <w:color w:val="808080" w:themeColor="background1" w:themeShade="80"/>
          <w:lang w:val="en-US"/>
        </w:rPr>
        <w:t xml:space="preserve"> </w:t>
      </w:r>
      <w:r w:rsidR="00630995">
        <w:rPr>
          <w:lang w:val="en-US"/>
        </w:rPr>
        <w:t>( Probna sekvenca za kl</w:t>
      </w:r>
      <w:r w:rsidR="000C55CF">
        <w:rPr>
          <w:lang w:val="en-US"/>
        </w:rPr>
        <w:t>j</w:t>
      </w:r>
      <w:r w:rsidR="00630995">
        <w:rPr>
          <w:lang w:val="en-US"/>
        </w:rPr>
        <w:t xml:space="preserve">uč </w:t>
      </w:r>
      <w:r w:rsidR="00630995">
        <w:rPr>
          <w:lang w:val="en-US"/>
        </w:rPr>
        <w:t>45</w:t>
      </w:r>
      <w:r w:rsidR="00630995">
        <w:rPr>
          <w:lang w:val="en-US"/>
        </w:rPr>
        <w:t xml:space="preserve"> </w:t>
      </w:r>
      <w:r w:rsidR="00630995">
        <w:rPr>
          <w:lang w:val="en-US"/>
        </w:rPr>
        <w:t>počinje od 1 i ima priraštaj 4</w:t>
      </w:r>
      <w:r w:rsidR="00630995">
        <w:rPr>
          <w:lang w:val="en-US"/>
        </w:rPr>
        <w:t>)</w:t>
      </w:r>
    </w:p>
    <w:p w14:paraId="0BF3E02A" w14:textId="77777777" w:rsidR="00951458" w:rsidRPr="000C55CF" w:rsidRDefault="00951458">
      <w:pPr>
        <w:rPr>
          <w:color w:val="FF0000"/>
          <w:lang w:val="en-US"/>
        </w:rPr>
      </w:pPr>
      <w:r>
        <w:rPr>
          <w:lang w:val="en-US"/>
        </w:rPr>
        <w:t>h(</w:t>
      </w:r>
      <w:r>
        <w:rPr>
          <w:lang w:val="en-US"/>
        </w:rPr>
        <w:t>40</w:t>
      </w:r>
      <w:r w:rsidRPr="00951458">
        <w:rPr>
          <w:lang w:val="en-US"/>
        </w:rPr>
        <w:t xml:space="preserve">) = </w:t>
      </w:r>
      <w:r>
        <w:rPr>
          <w:lang w:val="en-US"/>
        </w:rPr>
        <w:t>40</w:t>
      </w:r>
      <w:r>
        <w:rPr>
          <w:lang w:val="en-US"/>
        </w:rPr>
        <w:t xml:space="preserve"> % 11 = </w:t>
      </w:r>
      <w:r w:rsidR="005D0C19">
        <w:rPr>
          <w:lang w:val="en-US"/>
        </w:rPr>
        <w:t xml:space="preserve">7,  </w:t>
      </w:r>
      <w:r w:rsidR="005D0C19">
        <w:rPr>
          <w:lang w:val="en-US"/>
        </w:rPr>
        <w:t>h</w:t>
      </w:r>
      <w:r w:rsidR="005D0C19">
        <w:rPr>
          <w:lang w:val="en-US"/>
        </w:rPr>
        <w:t>'</w:t>
      </w:r>
      <w:r w:rsidR="005D0C19">
        <w:rPr>
          <w:lang w:val="en-US"/>
        </w:rPr>
        <w:t>(40</w:t>
      </w:r>
      <w:r w:rsidR="005D0C19" w:rsidRPr="00951458">
        <w:rPr>
          <w:lang w:val="en-US"/>
        </w:rPr>
        <w:t xml:space="preserve">) = </w:t>
      </w:r>
      <w:r w:rsidR="005D0C19">
        <w:rPr>
          <w:lang w:val="en-US"/>
        </w:rPr>
        <w:t xml:space="preserve">7 - </w:t>
      </w:r>
      <w:r w:rsidR="005D0C19">
        <w:rPr>
          <w:lang w:val="en-US"/>
        </w:rPr>
        <w:t xml:space="preserve">40 % </w:t>
      </w:r>
      <w:r w:rsidR="005D0C19">
        <w:rPr>
          <w:lang w:val="en-US"/>
        </w:rPr>
        <w:t xml:space="preserve">7 = </w:t>
      </w:r>
      <w:r w:rsidR="005D0C19" w:rsidRPr="005D0C19">
        <w:rPr>
          <w:lang w:val="en-US"/>
        </w:rPr>
        <w:t>2</w:t>
      </w:r>
      <w:r w:rsidR="005D0C19">
        <w:rPr>
          <w:lang w:val="en-US"/>
        </w:rPr>
        <w:t xml:space="preserve">       </w:t>
      </w:r>
      <w:r w:rsidR="005700E2">
        <w:rPr>
          <w:lang w:val="en-US"/>
        </w:rPr>
        <w:t xml:space="preserve"> </w:t>
      </w:r>
      <w:r w:rsidR="005D0C19" w:rsidRPr="005D0C19">
        <w:rPr>
          <w:i/>
          <w:color w:val="808080" w:themeColor="background1" w:themeShade="80"/>
          <w:lang w:val="en-US"/>
        </w:rPr>
        <w:t>Kolizija</w:t>
      </w:r>
      <w:r w:rsidR="00630995">
        <w:rPr>
          <w:i/>
          <w:color w:val="808080" w:themeColor="background1" w:themeShade="80"/>
          <w:lang w:val="en-US"/>
        </w:rPr>
        <w:t xml:space="preserve"> </w:t>
      </w:r>
      <w:r w:rsidR="00630995">
        <w:rPr>
          <w:lang w:val="en-US"/>
        </w:rPr>
        <w:t>( Probna sekvenca za kl</w:t>
      </w:r>
      <w:r w:rsidR="000C55CF">
        <w:rPr>
          <w:lang w:val="en-US"/>
        </w:rPr>
        <w:t>j</w:t>
      </w:r>
      <w:r w:rsidR="00630995">
        <w:rPr>
          <w:lang w:val="en-US"/>
        </w:rPr>
        <w:t xml:space="preserve">uč </w:t>
      </w:r>
      <w:r w:rsidR="00630995">
        <w:rPr>
          <w:lang w:val="en-US"/>
        </w:rPr>
        <w:t>40</w:t>
      </w:r>
      <w:r w:rsidR="00630995">
        <w:rPr>
          <w:lang w:val="en-US"/>
        </w:rPr>
        <w:t xml:space="preserve"> </w:t>
      </w:r>
      <w:r w:rsidR="00630995">
        <w:rPr>
          <w:lang w:val="en-US"/>
        </w:rPr>
        <w:t>počinje od 7 i ima priraštaj 2</w:t>
      </w:r>
      <w:r w:rsidR="00630995">
        <w:rPr>
          <w:lang w:val="en-US"/>
        </w:rPr>
        <w:t>)</w:t>
      </w:r>
      <w:r w:rsidR="000C55CF">
        <w:rPr>
          <w:lang w:val="en-US"/>
        </w:rPr>
        <w:t xml:space="preserve"> Pošto na indeksu 9 već postoji kljuć</w:t>
      </w:r>
      <w:r w:rsidR="006462F5">
        <w:rPr>
          <w:lang w:val="en-US"/>
        </w:rPr>
        <w:t>,</w:t>
      </w:r>
      <w:r w:rsidR="000C55CF">
        <w:rPr>
          <w:lang w:val="en-US"/>
        </w:rPr>
        <w:t xml:space="preserve"> dolazi do još jedne kolizije</w:t>
      </w:r>
      <w:r w:rsidR="000C55CF">
        <w:rPr>
          <w:color w:val="auto"/>
          <w:lang w:val="en-US"/>
        </w:rPr>
        <w:t>. Stog</w:t>
      </w:r>
      <w:r w:rsidR="006462F5">
        <w:rPr>
          <w:color w:val="auto"/>
          <w:lang w:val="en-US"/>
        </w:rPr>
        <w:t>a</w:t>
      </w:r>
      <w:r w:rsidR="000C55CF">
        <w:rPr>
          <w:color w:val="auto"/>
          <w:lang w:val="en-US"/>
        </w:rPr>
        <w:t xml:space="preserve"> sekundarnu heš funkciju množimo sa 2. </w:t>
      </w:r>
      <w:r w:rsidR="000C55CF">
        <w:rPr>
          <w:lang w:val="en-US"/>
        </w:rPr>
        <w:t>Priraštaj =  2 * h'(40) =</w:t>
      </w:r>
      <w:r w:rsidR="000C55CF" w:rsidRPr="006462F5">
        <w:rPr>
          <w:lang w:val="en-US"/>
        </w:rPr>
        <w:t xml:space="preserve"> 4</w:t>
      </w:r>
      <w:r w:rsidR="006462F5" w:rsidRPr="006462F5">
        <w:rPr>
          <w:lang w:val="en-US"/>
        </w:rPr>
        <w:t>, dolazi</w:t>
      </w:r>
      <w:r w:rsidR="006462F5">
        <w:rPr>
          <w:lang w:val="en-US"/>
        </w:rPr>
        <w:t xml:space="preserve"> ponovo do kolizije na indeksu 0. Zatim sekundarnu funkciju množimo sa 3. </w:t>
      </w:r>
      <w:r w:rsidR="006462F5">
        <w:rPr>
          <w:lang w:val="en-US"/>
        </w:rPr>
        <w:t xml:space="preserve">Priraštaj =  </w:t>
      </w:r>
      <w:r w:rsidR="006462F5">
        <w:rPr>
          <w:lang w:val="en-US"/>
        </w:rPr>
        <w:t>3</w:t>
      </w:r>
      <w:r w:rsidR="006462F5">
        <w:rPr>
          <w:lang w:val="en-US"/>
        </w:rPr>
        <w:t xml:space="preserve"> * h'(40) =</w:t>
      </w:r>
      <w:r w:rsidR="006462F5" w:rsidRPr="006462F5">
        <w:rPr>
          <w:lang w:val="en-US"/>
        </w:rPr>
        <w:t xml:space="preserve"> </w:t>
      </w:r>
      <w:r w:rsidR="006462F5">
        <w:rPr>
          <w:lang w:val="en-US"/>
        </w:rPr>
        <w:t>6. Ključ smeštamo u slobodno polje sa indeksom 2.</w:t>
      </w:r>
    </w:p>
    <w:p w14:paraId="25EB5B70" w14:textId="77777777" w:rsidR="005D0C19" w:rsidRDefault="005D0C19">
      <w:pPr>
        <w:rPr>
          <w:lang w:val="en-US"/>
        </w:rPr>
      </w:pPr>
    </w:p>
    <w:p w14:paraId="511FA9A9" w14:textId="77777777" w:rsidR="00951458" w:rsidRPr="00951458" w:rsidRDefault="00951458">
      <w:pPr>
        <w:rPr>
          <w:lang w:val="en-US"/>
        </w:rPr>
        <w:sectPr w:rsidR="00951458" w:rsidRPr="00951458">
          <w:headerReference w:type="default" r:id="rId8"/>
          <w:footerReference w:type="even" r:id="rId9"/>
          <w:footerReference w:type="default" r:id="rId10"/>
          <w:pgSz w:w="11907" w:h="16840" w:code="9"/>
          <w:pgMar w:top="1440" w:right="1418" w:bottom="1440" w:left="1418" w:header="720" w:footer="720" w:gutter="0"/>
          <w:pgNumType w:start="1"/>
          <w:cols w:space="720"/>
          <w:titlePg/>
          <w:docGrid w:linePitch="360"/>
        </w:sectPr>
      </w:pPr>
    </w:p>
    <w:tbl>
      <w:tblPr>
        <w:tblStyle w:val="TableGrid"/>
        <w:tblW w:w="0" w:type="auto"/>
        <w:tblLayout w:type="fixed"/>
        <w:tblCellMar>
          <w:right w:w="28" w:type="dxa"/>
        </w:tblCellMar>
        <w:tblLook w:val="04A0" w:firstRow="1" w:lastRow="0" w:firstColumn="1" w:lastColumn="0" w:noHBand="0" w:noVBand="1"/>
      </w:tblPr>
      <w:tblGrid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</w:tblGrid>
      <w:tr w:rsidR="001048E7" w14:paraId="2B60DA30" w14:textId="77777777" w:rsidTr="005700E2">
        <w:trPr>
          <w:trHeight w:val="534"/>
        </w:trPr>
        <w:tc>
          <w:tcPr>
            <w:tcW w:w="549" w:type="dxa"/>
          </w:tcPr>
          <w:p w14:paraId="46BC874B" w14:textId="77777777" w:rsidR="005D0C19" w:rsidRPr="001048E7" w:rsidRDefault="005D0C19">
            <w:pPr>
              <w:rPr>
                <w:i/>
              </w:rPr>
            </w:pPr>
            <w:r w:rsidRPr="001048E7">
              <w:rPr>
                <w:i/>
              </w:rPr>
              <w:t>0</w:t>
            </w:r>
          </w:p>
        </w:tc>
        <w:tc>
          <w:tcPr>
            <w:tcW w:w="549" w:type="dxa"/>
          </w:tcPr>
          <w:p w14:paraId="499F2C5A" w14:textId="77777777" w:rsidR="005D0C19" w:rsidRDefault="005D0C19" w:rsidP="00951458">
            <w:pPr>
              <w:ind w:right="660"/>
            </w:pPr>
          </w:p>
        </w:tc>
        <w:tc>
          <w:tcPr>
            <w:tcW w:w="549" w:type="dxa"/>
          </w:tcPr>
          <w:p w14:paraId="7A7545F1" w14:textId="77777777" w:rsidR="005D0C19" w:rsidRPr="001048E7" w:rsidRDefault="005D0C19" w:rsidP="002F2EBF">
            <w:pPr>
              <w:rPr>
                <w:i/>
              </w:rPr>
            </w:pPr>
            <w:r w:rsidRPr="001048E7">
              <w:rPr>
                <w:i/>
              </w:rPr>
              <w:t>0</w:t>
            </w:r>
          </w:p>
        </w:tc>
        <w:tc>
          <w:tcPr>
            <w:tcW w:w="549" w:type="dxa"/>
          </w:tcPr>
          <w:p w14:paraId="0009392C" w14:textId="77777777" w:rsidR="005D0C19" w:rsidRDefault="005D0C19" w:rsidP="002F2EBF">
            <w:pPr>
              <w:ind w:right="660"/>
            </w:pPr>
          </w:p>
        </w:tc>
        <w:tc>
          <w:tcPr>
            <w:tcW w:w="549" w:type="dxa"/>
          </w:tcPr>
          <w:p w14:paraId="7CE301F5" w14:textId="77777777" w:rsidR="005D0C19" w:rsidRPr="001048E7" w:rsidRDefault="005D0C19" w:rsidP="002F2EBF">
            <w:pPr>
              <w:rPr>
                <w:i/>
              </w:rPr>
            </w:pPr>
            <w:r w:rsidRPr="001048E7">
              <w:rPr>
                <w:i/>
              </w:rPr>
              <w:t>0</w:t>
            </w:r>
          </w:p>
        </w:tc>
        <w:tc>
          <w:tcPr>
            <w:tcW w:w="549" w:type="dxa"/>
          </w:tcPr>
          <w:p w14:paraId="2BCEFDF5" w14:textId="77777777" w:rsidR="005D0C19" w:rsidRDefault="005D0C19" w:rsidP="002F2EBF">
            <w:pPr>
              <w:ind w:right="660"/>
            </w:pPr>
          </w:p>
        </w:tc>
        <w:tc>
          <w:tcPr>
            <w:tcW w:w="549" w:type="dxa"/>
          </w:tcPr>
          <w:p w14:paraId="3EF15B1F" w14:textId="77777777" w:rsidR="005D0C19" w:rsidRPr="001048E7" w:rsidRDefault="005D0C19" w:rsidP="002F2EBF">
            <w:pPr>
              <w:rPr>
                <w:i/>
              </w:rPr>
            </w:pPr>
            <w:r w:rsidRPr="001048E7">
              <w:rPr>
                <w:i/>
              </w:rPr>
              <w:t>0</w:t>
            </w:r>
          </w:p>
        </w:tc>
        <w:tc>
          <w:tcPr>
            <w:tcW w:w="549" w:type="dxa"/>
          </w:tcPr>
          <w:p w14:paraId="4C419A2A" w14:textId="77777777" w:rsidR="005D0C19" w:rsidRDefault="005D0C19" w:rsidP="005D0C19">
            <w:r>
              <w:rPr>
                <w:color w:val="FF0000"/>
                <w:lang w:val="en-US"/>
              </w:rPr>
              <w:t>4</w:t>
            </w:r>
            <w:r w:rsidRPr="00951458">
              <w:rPr>
                <w:color w:val="FF0000"/>
                <w:lang w:val="en-US"/>
              </w:rPr>
              <w:t>4</w:t>
            </w:r>
          </w:p>
        </w:tc>
        <w:tc>
          <w:tcPr>
            <w:tcW w:w="549" w:type="dxa"/>
          </w:tcPr>
          <w:p w14:paraId="0BC4184D" w14:textId="77777777" w:rsidR="005D0C19" w:rsidRPr="001048E7" w:rsidRDefault="005D0C19" w:rsidP="002F2EBF">
            <w:pPr>
              <w:rPr>
                <w:i/>
              </w:rPr>
            </w:pPr>
            <w:r w:rsidRPr="001048E7">
              <w:rPr>
                <w:i/>
              </w:rPr>
              <w:t>0</w:t>
            </w:r>
          </w:p>
        </w:tc>
        <w:tc>
          <w:tcPr>
            <w:tcW w:w="549" w:type="dxa"/>
          </w:tcPr>
          <w:p w14:paraId="7CE4E9AE" w14:textId="77777777" w:rsidR="005D0C19" w:rsidRPr="005700E2" w:rsidRDefault="001048E7" w:rsidP="006462F5">
            <w:r w:rsidRPr="005700E2">
              <w:t>4</w:t>
            </w:r>
            <w:r w:rsidR="005700E2">
              <w:t>4</w:t>
            </w:r>
          </w:p>
        </w:tc>
        <w:tc>
          <w:tcPr>
            <w:tcW w:w="549" w:type="dxa"/>
          </w:tcPr>
          <w:p w14:paraId="74E5C2C0" w14:textId="77777777" w:rsidR="005D0C19" w:rsidRPr="001048E7" w:rsidRDefault="005D0C19" w:rsidP="002F2EBF">
            <w:pPr>
              <w:rPr>
                <w:i/>
              </w:rPr>
            </w:pPr>
            <w:r w:rsidRPr="001048E7">
              <w:rPr>
                <w:i/>
              </w:rPr>
              <w:t>0</w:t>
            </w:r>
          </w:p>
        </w:tc>
        <w:tc>
          <w:tcPr>
            <w:tcW w:w="549" w:type="dxa"/>
          </w:tcPr>
          <w:p w14:paraId="2D6D3A69" w14:textId="77777777" w:rsidR="005D0C19" w:rsidRDefault="001048E7" w:rsidP="006462F5">
            <w:r>
              <w:t>44</w:t>
            </w:r>
            <w:r w:rsidR="005700E2">
              <w:softHyphen/>
            </w:r>
          </w:p>
        </w:tc>
        <w:tc>
          <w:tcPr>
            <w:tcW w:w="549" w:type="dxa"/>
          </w:tcPr>
          <w:p w14:paraId="52668EF5" w14:textId="77777777" w:rsidR="005D0C19" w:rsidRPr="001048E7" w:rsidRDefault="005D0C19" w:rsidP="006462F5">
            <w:r w:rsidRPr="001048E7">
              <w:t>0</w:t>
            </w:r>
          </w:p>
        </w:tc>
        <w:tc>
          <w:tcPr>
            <w:tcW w:w="549" w:type="dxa"/>
          </w:tcPr>
          <w:p w14:paraId="43872B6A" w14:textId="77777777" w:rsidR="005D0C19" w:rsidRDefault="001048E7" w:rsidP="006462F5">
            <w:r>
              <w:t>44</w:t>
            </w:r>
          </w:p>
        </w:tc>
        <w:tc>
          <w:tcPr>
            <w:tcW w:w="549" w:type="dxa"/>
          </w:tcPr>
          <w:p w14:paraId="33995641" w14:textId="77777777" w:rsidR="005D0C19" w:rsidRPr="001048E7" w:rsidRDefault="005D0C19" w:rsidP="006462F5">
            <w:r w:rsidRPr="001048E7">
              <w:t>0</w:t>
            </w:r>
          </w:p>
        </w:tc>
        <w:tc>
          <w:tcPr>
            <w:tcW w:w="549" w:type="dxa"/>
          </w:tcPr>
          <w:p w14:paraId="1C8EBFCD" w14:textId="77777777" w:rsidR="005D0C19" w:rsidRDefault="001048E7" w:rsidP="006462F5">
            <w:r>
              <w:t>44</w:t>
            </w:r>
          </w:p>
        </w:tc>
      </w:tr>
      <w:tr w:rsidR="001048E7" w14:paraId="1DF6956A" w14:textId="77777777" w:rsidTr="005700E2">
        <w:tc>
          <w:tcPr>
            <w:tcW w:w="549" w:type="dxa"/>
          </w:tcPr>
          <w:p w14:paraId="3D9F3E8D" w14:textId="77777777" w:rsidR="005D0C19" w:rsidRPr="001048E7" w:rsidRDefault="005D0C19">
            <w:pPr>
              <w:rPr>
                <w:i/>
              </w:rPr>
            </w:pPr>
            <w:r w:rsidRPr="001048E7">
              <w:rPr>
                <w:i/>
              </w:rPr>
              <w:t>1</w:t>
            </w:r>
          </w:p>
        </w:tc>
        <w:tc>
          <w:tcPr>
            <w:tcW w:w="549" w:type="dxa"/>
          </w:tcPr>
          <w:p w14:paraId="212F7C45" w14:textId="77777777" w:rsidR="005D0C19" w:rsidRDefault="005D0C19">
            <w:r w:rsidRPr="00951458">
              <w:rPr>
                <w:color w:val="FF0000"/>
                <w:lang w:val="en-US"/>
              </w:rPr>
              <w:t>34</w:t>
            </w:r>
          </w:p>
        </w:tc>
        <w:tc>
          <w:tcPr>
            <w:tcW w:w="549" w:type="dxa"/>
          </w:tcPr>
          <w:p w14:paraId="35BF1CC3" w14:textId="77777777" w:rsidR="005D0C19" w:rsidRPr="001048E7" w:rsidRDefault="005D0C19" w:rsidP="002F2EBF">
            <w:pPr>
              <w:rPr>
                <w:i/>
              </w:rPr>
            </w:pPr>
            <w:r w:rsidRPr="001048E7">
              <w:rPr>
                <w:i/>
              </w:rPr>
              <w:t>1</w:t>
            </w:r>
          </w:p>
        </w:tc>
        <w:tc>
          <w:tcPr>
            <w:tcW w:w="549" w:type="dxa"/>
          </w:tcPr>
          <w:p w14:paraId="7FBF396E" w14:textId="77777777" w:rsidR="005D0C19" w:rsidRDefault="005D0C19" w:rsidP="002F2EBF">
            <w:r w:rsidRPr="005D0C19">
              <w:rPr>
                <w:color w:val="auto"/>
                <w:lang w:val="en-US"/>
              </w:rPr>
              <w:t>34</w:t>
            </w:r>
          </w:p>
        </w:tc>
        <w:tc>
          <w:tcPr>
            <w:tcW w:w="549" w:type="dxa"/>
          </w:tcPr>
          <w:p w14:paraId="660B33EF" w14:textId="77777777" w:rsidR="005D0C19" w:rsidRPr="001048E7" w:rsidRDefault="005D0C19" w:rsidP="002F2EBF">
            <w:pPr>
              <w:rPr>
                <w:i/>
              </w:rPr>
            </w:pPr>
            <w:r w:rsidRPr="001048E7">
              <w:rPr>
                <w:i/>
              </w:rPr>
              <w:t>1</w:t>
            </w:r>
          </w:p>
        </w:tc>
        <w:tc>
          <w:tcPr>
            <w:tcW w:w="549" w:type="dxa"/>
          </w:tcPr>
          <w:p w14:paraId="56D44525" w14:textId="77777777" w:rsidR="005D0C19" w:rsidRDefault="005D0C19" w:rsidP="002F2EBF">
            <w:r w:rsidRPr="005D0C19">
              <w:rPr>
                <w:color w:val="auto"/>
                <w:lang w:val="en-US"/>
              </w:rPr>
              <w:t>34</w:t>
            </w:r>
          </w:p>
        </w:tc>
        <w:tc>
          <w:tcPr>
            <w:tcW w:w="549" w:type="dxa"/>
          </w:tcPr>
          <w:p w14:paraId="286D76CF" w14:textId="77777777" w:rsidR="005D0C19" w:rsidRPr="001048E7" w:rsidRDefault="005D0C19" w:rsidP="002F2EBF">
            <w:pPr>
              <w:rPr>
                <w:i/>
              </w:rPr>
            </w:pPr>
            <w:r w:rsidRPr="001048E7">
              <w:rPr>
                <w:i/>
              </w:rPr>
              <w:t>1</w:t>
            </w:r>
          </w:p>
        </w:tc>
        <w:tc>
          <w:tcPr>
            <w:tcW w:w="549" w:type="dxa"/>
          </w:tcPr>
          <w:p w14:paraId="0A7398ED" w14:textId="77777777" w:rsidR="005D0C19" w:rsidRDefault="005D0C19" w:rsidP="002F2EBF">
            <w:r w:rsidRPr="005D0C19">
              <w:rPr>
                <w:color w:val="auto"/>
                <w:lang w:val="en-US"/>
              </w:rPr>
              <w:t>34</w:t>
            </w:r>
          </w:p>
        </w:tc>
        <w:tc>
          <w:tcPr>
            <w:tcW w:w="549" w:type="dxa"/>
          </w:tcPr>
          <w:p w14:paraId="0FBE78A5" w14:textId="77777777" w:rsidR="005D0C19" w:rsidRPr="001048E7" w:rsidRDefault="005D0C19" w:rsidP="002F2EBF">
            <w:pPr>
              <w:rPr>
                <w:i/>
              </w:rPr>
            </w:pPr>
            <w:r w:rsidRPr="001048E7">
              <w:rPr>
                <w:i/>
              </w:rPr>
              <w:t>1</w:t>
            </w:r>
          </w:p>
        </w:tc>
        <w:tc>
          <w:tcPr>
            <w:tcW w:w="549" w:type="dxa"/>
          </w:tcPr>
          <w:p w14:paraId="1926FC6E" w14:textId="77777777" w:rsidR="005D0C19" w:rsidRDefault="005D0C19" w:rsidP="002F2EBF">
            <w:r w:rsidRPr="005D0C19">
              <w:rPr>
                <w:color w:val="auto"/>
                <w:lang w:val="en-US"/>
              </w:rPr>
              <w:t>34</w:t>
            </w:r>
          </w:p>
        </w:tc>
        <w:tc>
          <w:tcPr>
            <w:tcW w:w="549" w:type="dxa"/>
          </w:tcPr>
          <w:p w14:paraId="07AEBB11" w14:textId="77777777" w:rsidR="005D0C19" w:rsidRPr="001048E7" w:rsidRDefault="005D0C19" w:rsidP="002F2EBF">
            <w:pPr>
              <w:rPr>
                <w:i/>
              </w:rPr>
            </w:pPr>
            <w:r w:rsidRPr="001048E7">
              <w:rPr>
                <w:i/>
              </w:rPr>
              <w:t>1</w:t>
            </w:r>
          </w:p>
        </w:tc>
        <w:tc>
          <w:tcPr>
            <w:tcW w:w="549" w:type="dxa"/>
          </w:tcPr>
          <w:p w14:paraId="554B2A01" w14:textId="77777777" w:rsidR="005D0C19" w:rsidRPr="001048E7" w:rsidRDefault="005D0C19" w:rsidP="002F2EBF">
            <w:r w:rsidRPr="001048E7">
              <w:rPr>
                <w:color w:val="auto"/>
                <w:lang w:val="en-US"/>
              </w:rPr>
              <w:t>34</w:t>
            </w:r>
          </w:p>
        </w:tc>
        <w:tc>
          <w:tcPr>
            <w:tcW w:w="549" w:type="dxa"/>
          </w:tcPr>
          <w:p w14:paraId="3F97565C" w14:textId="77777777" w:rsidR="005D0C19" w:rsidRPr="001048E7" w:rsidRDefault="005D0C19" w:rsidP="002F2EBF">
            <w:pPr>
              <w:rPr>
                <w:i/>
              </w:rPr>
            </w:pPr>
            <w:r w:rsidRPr="001048E7">
              <w:rPr>
                <w:i/>
              </w:rPr>
              <w:t>1</w:t>
            </w:r>
          </w:p>
        </w:tc>
        <w:tc>
          <w:tcPr>
            <w:tcW w:w="549" w:type="dxa"/>
          </w:tcPr>
          <w:p w14:paraId="2BD8D3C6" w14:textId="77777777" w:rsidR="005D0C19" w:rsidRDefault="005D0C19" w:rsidP="002F2EBF">
            <w:r w:rsidRPr="005D0C19">
              <w:rPr>
                <w:color w:val="auto"/>
                <w:lang w:val="en-US"/>
              </w:rPr>
              <w:t>34</w:t>
            </w:r>
          </w:p>
        </w:tc>
        <w:tc>
          <w:tcPr>
            <w:tcW w:w="549" w:type="dxa"/>
          </w:tcPr>
          <w:p w14:paraId="3841304B" w14:textId="77777777" w:rsidR="005D0C19" w:rsidRPr="001048E7" w:rsidRDefault="005D0C19" w:rsidP="002F2EBF">
            <w:pPr>
              <w:rPr>
                <w:i/>
              </w:rPr>
            </w:pPr>
            <w:r w:rsidRPr="001048E7">
              <w:rPr>
                <w:i/>
              </w:rPr>
              <w:t>1</w:t>
            </w:r>
          </w:p>
        </w:tc>
        <w:tc>
          <w:tcPr>
            <w:tcW w:w="549" w:type="dxa"/>
          </w:tcPr>
          <w:p w14:paraId="37E66D29" w14:textId="77777777" w:rsidR="005D0C19" w:rsidRDefault="005D0C19" w:rsidP="002F2EBF">
            <w:r w:rsidRPr="005D0C19">
              <w:rPr>
                <w:color w:val="auto"/>
                <w:lang w:val="en-US"/>
              </w:rPr>
              <w:t>34</w:t>
            </w:r>
          </w:p>
        </w:tc>
      </w:tr>
      <w:tr w:rsidR="001048E7" w14:paraId="3CFE219B" w14:textId="77777777" w:rsidTr="005700E2">
        <w:tc>
          <w:tcPr>
            <w:tcW w:w="549" w:type="dxa"/>
          </w:tcPr>
          <w:p w14:paraId="17CEBCFB" w14:textId="77777777" w:rsidR="005D0C19" w:rsidRPr="001048E7" w:rsidRDefault="005D0C19">
            <w:pPr>
              <w:rPr>
                <w:i/>
              </w:rPr>
            </w:pPr>
            <w:r w:rsidRPr="001048E7">
              <w:rPr>
                <w:i/>
              </w:rPr>
              <w:t>2</w:t>
            </w:r>
          </w:p>
        </w:tc>
        <w:tc>
          <w:tcPr>
            <w:tcW w:w="549" w:type="dxa"/>
          </w:tcPr>
          <w:p w14:paraId="7134A8DF" w14:textId="77777777" w:rsidR="005D0C19" w:rsidRDefault="005D0C19"/>
        </w:tc>
        <w:tc>
          <w:tcPr>
            <w:tcW w:w="549" w:type="dxa"/>
          </w:tcPr>
          <w:p w14:paraId="0C3F5BFD" w14:textId="77777777" w:rsidR="005D0C19" w:rsidRPr="001048E7" w:rsidRDefault="005D0C19" w:rsidP="002F2EBF">
            <w:pPr>
              <w:rPr>
                <w:i/>
              </w:rPr>
            </w:pPr>
            <w:r w:rsidRPr="001048E7">
              <w:rPr>
                <w:i/>
              </w:rPr>
              <w:t>2</w:t>
            </w:r>
          </w:p>
        </w:tc>
        <w:tc>
          <w:tcPr>
            <w:tcW w:w="549" w:type="dxa"/>
          </w:tcPr>
          <w:p w14:paraId="75B8BED1" w14:textId="77777777" w:rsidR="005D0C19" w:rsidRDefault="005D0C19" w:rsidP="002F2EBF"/>
        </w:tc>
        <w:tc>
          <w:tcPr>
            <w:tcW w:w="549" w:type="dxa"/>
          </w:tcPr>
          <w:p w14:paraId="4B7D43D2" w14:textId="77777777" w:rsidR="005D0C19" w:rsidRPr="001048E7" w:rsidRDefault="005D0C19" w:rsidP="002F2EBF">
            <w:pPr>
              <w:rPr>
                <w:i/>
              </w:rPr>
            </w:pPr>
            <w:r w:rsidRPr="001048E7">
              <w:rPr>
                <w:i/>
              </w:rPr>
              <w:t>2</w:t>
            </w:r>
          </w:p>
        </w:tc>
        <w:tc>
          <w:tcPr>
            <w:tcW w:w="549" w:type="dxa"/>
          </w:tcPr>
          <w:p w14:paraId="1F9FBEB6" w14:textId="77777777" w:rsidR="005D0C19" w:rsidRDefault="005D0C19" w:rsidP="002F2EBF"/>
        </w:tc>
        <w:tc>
          <w:tcPr>
            <w:tcW w:w="549" w:type="dxa"/>
          </w:tcPr>
          <w:p w14:paraId="4E64036A" w14:textId="77777777" w:rsidR="005D0C19" w:rsidRPr="001048E7" w:rsidRDefault="005D0C19" w:rsidP="002F2EBF">
            <w:pPr>
              <w:rPr>
                <w:i/>
              </w:rPr>
            </w:pPr>
            <w:r w:rsidRPr="001048E7">
              <w:rPr>
                <w:i/>
              </w:rPr>
              <w:t>2</w:t>
            </w:r>
          </w:p>
        </w:tc>
        <w:tc>
          <w:tcPr>
            <w:tcW w:w="549" w:type="dxa"/>
          </w:tcPr>
          <w:p w14:paraId="6DE3D54B" w14:textId="77777777" w:rsidR="005D0C19" w:rsidRDefault="005D0C19" w:rsidP="002F2EBF"/>
        </w:tc>
        <w:tc>
          <w:tcPr>
            <w:tcW w:w="549" w:type="dxa"/>
          </w:tcPr>
          <w:p w14:paraId="587A8BA4" w14:textId="77777777" w:rsidR="005D0C19" w:rsidRPr="001048E7" w:rsidRDefault="005D0C19" w:rsidP="002F2EBF">
            <w:pPr>
              <w:rPr>
                <w:i/>
              </w:rPr>
            </w:pPr>
            <w:r w:rsidRPr="001048E7">
              <w:rPr>
                <w:i/>
              </w:rPr>
              <w:t>2</w:t>
            </w:r>
          </w:p>
        </w:tc>
        <w:tc>
          <w:tcPr>
            <w:tcW w:w="549" w:type="dxa"/>
          </w:tcPr>
          <w:p w14:paraId="704BF3E8" w14:textId="77777777" w:rsidR="005D0C19" w:rsidRDefault="005D0C19" w:rsidP="002F2EBF"/>
        </w:tc>
        <w:tc>
          <w:tcPr>
            <w:tcW w:w="549" w:type="dxa"/>
          </w:tcPr>
          <w:p w14:paraId="2CD9099D" w14:textId="77777777" w:rsidR="005D0C19" w:rsidRPr="001048E7" w:rsidRDefault="005D0C19" w:rsidP="002F2EBF">
            <w:pPr>
              <w:rPr>
                <w:i/>
              </w:rPr>
            </w:pPr>
            <w:r w:rsidRPr="001048E7">
              <w:rPr>
                <w:i/>
              </w:rPr>
              <w:t>2</w:t>
            </w:r>
          </w:p>
        </w:tc>
        <w:tc>
          <w:tcPr>
            <w:tcW w:w="549" w:type="dxa"/>
          </w:tcPr>
          <w:p w14:paraId="1D52891B" w14:textId="77777777" w:rsidR="005D0C19" w:rsidRPr="001048E7" w:rsidRDefault="005D0C19" w:rsidP="002F2EBF"/>
        </w:tc>
        <w:tc>
          <w:tcPr>
            <w:tcW w:w="549" w:type="dxa"/>
          </w:tcPr>
          <w:p w14:paraId="026285B6" w14:textId="77777777" w:rsidR="005D0C19" w:rsidRPr="001048E7" w:rsidRDefault="005D0C19" w:rsidP="002F2EBF">
            <w:pPr>
              <w:rPr>
                <w:i/>
              </w:rPr>
            </w:pPr>
            <w:r w:rsidRPr="001048E7">
              <w:rPr>
                <w:i/>
              </w:rPr>
              <w:t>2</w:t>
            </w:r>
          </w:p>
        </w:tc>
        <w:tc>
          <w:tcPr>
            <w:tcW w:w="549" w:type="dxa"/>
          </w:tcPr>
          <w:p w14:paraId="18B053BD" w14:textId="77777777" w:rsidR="005D0C19" w:rsidRDefault="005D0C19" w:rsidP="002F2EBF"/>
        </w:tc>
        <w:tc>
          <w:tcPr>
            <w:tcW w:w="549" w:type="dxa"/>
          </w:tcPr>
          <w:p w14:paraId="3F892B1E" w14:textId="77777777" w:rsidR="005D0C19" w:rsidRPr="001048E7" w:rsidRDefault="005D0C19" w:rsidP="002F2EBF">
            <w:pPr>
              <w:rPr>
                <w:i/>
              </w:rPr>
            </w:pPr>
            <w:r w:rsidRPr="001048E7">
              <w:rPr>
                <w:i/>
              </w:rPr>
              <w:t>2</w:t>
            </w:r>
          </w:p>
        </w:tc>
        <w:tc>
          <w:tcPr>
            <w:tcW w:w="549" w:type="dxa"/>
          </w:tcPr>
          <w:p w14:paraId="0C47E3E3" w14:textId="77777777" w:rsidR="005D0C19" w:rsidRDefault="000C55CF" w:rsidP="002F2EBF">
            <w:r w:rsidRPr="006462F5">
              <w:rPr>
                <w:color w:val="FF0000"/>
              </w:rPr>
              <w:t>40</w:t>
            </w:r>
          </w:p>
        </w:tc>
        <w:bookmarkStart w:id="0" w:name="_GoBack"/>
        <w:bookmarkEnd w:id="0"/>
      </w:tr>
      <w:tr w:rsidR="001048E7" w14:paraId="04B6548C" w14:textId="77777777" w:rsidTr="005700E2">
        <w:tc>
          <w:tcPr>
            <w:tcW w:w="549" w:type="dxa"/>
          </w:tcPr>
          <w:p w14:paraId="7C5BFC3D" w14:textId="77777777" w:rsidR="005D0C19" w:rsidRPr="001048E7" w:rsidRDefault="005D0C19">
            <w:pPr>
              <w:rPr>
                <w:i/>
              </w:rPr>
            </w:pPr>
            <w:r w:rsidRPr="001048E7">
              <w:rPr>
                <w:i/>
              </w:rPr>
              <w:t>3</w:t>
            </w:r>
          </w:p>
        </w:tc>
        <w:tc>
          <w:tcPr>
            <w:tcW w:w="549" w:type="dxa"/>
          </w:tcPr>
          <w:p w14:paraId="6FE8B48E" w14:textId="77777777" w:rsidR="005D0C19" w:rsidRDefault="005D0C19"/>
        </w:tc>
        <w:tc>
          <w:tcPr>
            <w:tcW w:w="549" w:type="dxa"/>
          </w:tcPr>
          <w:p w14:paraId="4D63AA4A" w14:textId="77777777" w:rsidR="005D0C19" w:rsidRPr="001048E7" w:rsidRDefault="005D0C19" w:rsidP="002F2EBF">
            <w:pPr>
              <w:rPr>
                <w:i/>
              </w:rPr>
            </w:pPr>
            <w:r w:rsidRPr="001048E7">
              <w:rPr>
                <w:i/>
              </w:rPr>
              <w:t>3</w:t>
            </w:r>
          </w:p>
        </w:tc>
        <w:tc>
          <w:tcPr>
            <w:tcW w:w="549" w:type="dxa"/>
          </w:tcPr>
          <w:p w14:paraId="0388B8B8" w14:textId="77777777" w:rsidR="005D0C19" w:rsidRDefault="005D0C19" w:rsidP="002F2EBF"/>
        </w:tc>
        <w:tc>
          <w:tcPr>
            <w:tcW w:w="549" w:type="dxa"/>
          </w:tcPr>
          <w:p w14:paraId="2F232A89" w14:textId="77777777" w:rsidR="005D0C19" w:rsidRPr="001048E7" w:rsidRDefault="005D0C19" w:rsidP="002F2EBF">
            <w:pPr>
              <w:rPr>
                <w:i/>
              </w:rPr>
            </w:pPr>
            <w:r w:rsidRPr="001048E7">
              <w:rPr>
                <w:i/>
              </w:rPr>
              <w:t>3</w:t>
            </w:r>
          </w:p>
        </w:tc>
        <w:tc>
          <w:tcPr>
            <w:tcW w:w="549" w:type="dxa"/>
          </w:tcPr>
          <w:p w14:paraId="73238C61" w14:textId="77777777" w:rsidR="005D0C19" w:rsidRDefault="005D0C19" w:rsidP="002F2EBF"/>
        </w:tc>
        <w:tc>
          <w:tcPr>
            <w:tcW w:w="549" w:type="dxa"/>
          </w:tcPr>
          <w:p w14:paraId="35CD5170" w14:textId="77777777" w:rsidR="005D0C19" w:rsidRPr="001048E7" w:rsidRDefault="005D0C19" w:rsidP="002F2EBF">
            <w:pPr>
              <w:rPr>
                <w:i/>
              </w:rPr>
            </w:pPr>
            <w:r w:rsidRPr="001048E7">
              <w:rPr>
                <w:i/>
              </w:rPr>
              <w:t>3</w:t>
            </w:r>
          </w:p>
        </w:tc>
        <w:tc>
          <w:tcPr>
            <w:tcW w:w="549" w:type="dxa"/>
          </w:tcPr>
          <w:p w14:paraId="20B9F441" w14:textId="77777777" w:rsidR="005D0C19" w:rsidRDefault="005D0C19" w:rsidP="002F2EBF"/>
        </w:tc>
        <w:tc>
          <w:tcPr>
            <w:tcW w:w="549" w:type="dxa"/>
          </w:tcPr>
          <w:p w14:paraId="18DC2ECB" w14:textId="77777777" w:rsidR="005D0C19" w:rsidRPr="001048E7" w:rsidRDefault="005D0C19" w:rsidP="002F2EBF">
            <w:pPr>
              <w:rPr>
                <w:i/>
              </w:rPr>
            </w:pPr>
            <w:r w:rsidRPr="001048E7">
              <w:rPr>
                <w:i/>
              </w:rPr>
              <w:t>3</w:t>
            </w:r>
          </w:p>
        </w:tc>
        <w:tc>
          <w:tcPr>
            <w:tcW w:w="549" w:type="dxa"/>
          </w:tcPr>
          <w:p w14:paraId="51FBD8AB" w14:textId="77777777" w:rsidR="005D0C19" w:rsidRDefault="005D0C19" w:rsidP="002F2EBF"/>
        </w:tc>
        <w:tc>
          <w:tcPr>
            <w:tcW w:w="549" w:type="dxa"/>
          </w:tcPr>
          <w:p w14:paraId="45B3F76E" w14:textId="77777777" w:rsidR="005D0C19" w:rsidRPr="001048E7" w:rsidRDefault="005D0C19" w:rsidP="002F2EBF">
            <w:pPr>
              <w:rPr>
                <w:i/>
              </w:rPr>
            </w:pPr>
            <w:r w:rsidRPr="001048E7">
              <w:rPr>
                <w:i/>
              </w:rPr>
              <w:t>3</w:t>
            </w:r>
          </w:p>
        </w:tc>
        <w:tc>
          <w:tcPr>
            <w:tcW w:w="549" w:type="dxa"/>
          </w:tcPr>
          <w:p w14:paraId="2428129A" w14:textId="77777777" w:rsidR="005D0C19" w:rsidRPr="001048E7" w:rsidRDefault="005D0C19" w:rsidP="002F2EBF"/>
        </w:tc>
        <w:tc>
          <w:tcPr>
            <w:tcW w:w="549" w:type="dxa"/>
          </w:tcPr>
          <w:p w14:paraId="305E570B" w14:textId="77777777" w:rsidR="005D0C19" w:rsidRPr="001048E7" w:rsidRDefault="005D0C19" w:rsidP="002F2EBF">
            <w:pPr>
              <w:rPr>
                <w:i/>
              </w:rPr>
            </w:pPr>
            <w:r w:rsidRPr="001048E7">
              <w:rPr>
                <w:i/>
              </w:rPr>
              <w:t>3</w:t>
            </w:r>
          </w:p>
        </w:tc>
        <w:tc>
          <w:tcPr>
            <w:tcW w:w="549" w:type="dxa"/>
          </w:tcPr>
          <w:p w14:paraId="2E3E0435" w14:textId="77777777" w:rsidR="005D0C19" w:rsidRDefault="005D0C19" w:rsidP="002F2EBF"/>
        </w:tc>
        <w:tc>
          <w:tcPr>
            <w:tcW w:w="549" w:type="dxa"/>
          </w:tcPr>
          <w:p w14:paraId="1C343C79" w14:textId="77777777" w:rsidR="005D0C19" w:rsidRPr="001048E7" w:rsidRDefault="005D0C19" w:rsidP="002F2EBF">
            <w:pPr>
              <w:rPr>
                <w:i/>
              </w:rPr>
            </w:pPr>
            <w:r w:rsidRPr="001048E7">
              <w:rPr>
                <w:i/>
              </w:rPr>
              <w:t>3</w:t>
            </w:r>
          </w:p>
        </w:tc>
        <w:tc>
          <w:tcPr>
            <w:tcW w:w="549" w:type="dxa"/>
          </w:tcPr>
          <w:p w14:paraId="1B00B1EB" w14:textId="77777777" w:rsidR="005D0C19" w:rsidRDefault="005D0C19" w:rsidP="002F2EBF"/>
        </w:tc>
      </w:tr>
      <w:tr w:rsidR="001048E7" w14:paraId="15920538" w14:textId="77777777" w:rsidTr="005700E2">
        <w:tc>
          <w:tcPr>
            <w:tcW w:w="549" w:type="dxa"/>
          </w:tcPr>
          <w:p w14:paraId="61D63FF8" w14:textId="77777777" w:rsidR="005D0C19" w:rsidRPr="001048E7" w:rsidRDefault="005D0C19">
            <w:pPr>
              <w:rPr>
                <w:i/>
              </w:rPr>
            </w:pPr>
            <w:r w:rsidRPr="001048E7">
              <w:rPr>
                <w:i/>
              </w:rPr>
              <w:t>4</w:t>
            </w:r>
          </w:p>
        </w:tc>
        <w:tc>
          <w:tcPr>
            <w:tcW w:w="549" w:type="dxa"/>
          </w:tcPr>
          <w:p w14:paraId="73610760" w14:textId="77777777" w:rsidR="005D0C19" w:rsidRDefault="005D0C19"/>
        </w:tc>
        <w:tc>
          <w:tcPr>
            <w:tcW w:w="549" w:type="dxa"/>
          </w:tcPr>
          <w:p w14:paraId="6C64D87F" w14:textId="77777777" w:rsidR="005D0C19" w:rsidRPr="001048E7" w:rsidRDefault="005D0C19" w:rsidP="002F2EBF">
            <w:pPr>
              <w:rPr>
                <w:i/>
              </w:rPr>
            </w:pPr>
            <w:r w:rsidRPr="001048E7">
              <w:rPr>
                <w:i/>
              </w:rPr>
              <w:t>4</w:t>
            </w:r>
          </w:p>
        </w:tc>
        <w:tc>
          <w:tcPr>
            <w:tcW w:w="549" w:type="dxa"/>
          </w:tcPr>
          <w:p w14:paraId="73D26C41" w14:textId="77777777" w:rsidR="005D0C19" w:rsidRDefault="005D0C19" w:rsidP="002F2EBF"/>
        </w:tc>
        <w:tc>
          <w:tcPr>
            <w:tcW w:w="549" w:type="dxa"/>
          </w:tcPr>
          <w:p w14:paraId="6A8FFE02" w14:textId="77777777" w:rsidR="005D0C19" w:rsidRPr="001048E7" w:rsidRDefault="005D0C19" w:rsidP="002F2EBF">
            <w:pPr>
              <w:rPr>
                <w:i/>
              </w:rPr>
            </w:pPr>
            <w:r w:rsidRPr="001048E7">
              <w:rPr>
                <w:i/>
              </w:rPr>
              <w:t>4</w:t>
            </w:r>
          </w:p>
        </w:tc>
        <w:tc>
          <w:tcPr>
            <w:tcW w:w="549" w:type="dxa"/>
          </w:tcPr>
          <w:p w14:paraId="3110916E" w14:textId="77777777" w:rsidR="005D0C19" w:rsidRDefault="005D0C19" w:rsidP="002F2EBF"/>
        </w:tc>
        <w:tc>
          <w:tcPr>
            <w:tcW w:w="549" w:type="dxa"/>
          </w:tcPr>
          <w:p w14:paraId="63A808B8" w14:textId="77777777" w:rsidR="005D0C19" w:rsidRPr="001048E7" w:rsidRDefault="005D0C19" w:rsidP="002F2EBF">
            <w:pPr>
              <w:rPr>
                <w:i/>
              </w:rPr>
            </w:pPr>
            <w:r w:rsidRPr="001048E7">
              <w:rPr>
                <w:i/>
              </w:rPr>
              <w:t>4</w:t>
            </w:r>
          </w:p>
        </w:tc>
        <w:tc>
          <w:tcPr>
            <w:tcW w:w="549" w:type="dxa"/>
          </w:tcPr>
          <w:p w14:paraId="406359EE" w14:textId="77777777" w:rsidR="005D0C19" w:rsidRDefault="005D0C19" w:rsidP="002F2EBF"/>
        </w:tc>
        <w:tc>
          <w:tcPr>
            <w:tcW w:w="549" w:type="dxa"/>
          </w:tcPr>
          <w:p w14:paraId="3E7DC632" w14:textId="77777777" w:rsidR="005D0C19" w:rsidRPr="001048E7" w:rsidRDefault="005D0C19" w:rsidP="002F2EBF">
            <w:pPr>
              <w:rPr>
                <w:i/>
              </w:rPr>
            </w:pPr>
            <w:r w:rsidRPr="001048E7">
              <w:rPr>
                <w:i/>
              </w:rPr>
              <w:t>4</w:t>
            </w:r>
          </w:p>
        </w:tc>
        <w:tc>
          <w:tcPr>
            <w:tcW w:w="549" w:type="dxa"/>
          </w:tcPr>
          <w:p w14:paraId="7A29319F" w14:textId="77777777" w:rsidR="005D0C19" w:rsidRDefault="005D0C19" w:rsidP="002F2EBF"/>
        </w:tc>
        <w:tc>
          <w:tcPr>
            <w:tcW w:w="549" w:type="dxa"/>
          </w:tcPr>
          <w:p w14:paraId="19618937" w14:textId="77777777" w:rsidR="005D0C19" w:rsidRPr="001048E7" w:rsidRDefault="005D0C19" w:rsidP="002F2EBF">
            <w:pPr>
              <w:rPr>
                <w:i/>
              </w:rPr>
            </w:pPr>
            <w:r w:rsidRPr="001048E7">
              <w:rPr>
                <w:i/>
              </w:rPr>
              <w:t>4</w:t>
            </w:r>
          </w:p>
        </w:tc>
        <w:tc>
          <w:tcPr>
            <w:tcW w:w="549" w:type="dxa"/>
          </w:tcPr>
          <w:p w14:paraId="4DD9BE8C" w14:textId="77777777" w:rsidR="005D0C19" w:rsidRPr="001048E7" w:rsidRDefault="005D0C19" w:rsidP="002F2EBF"/>
        </w:tc>
        <w:tc>
          <w:tcPr>
            <w:tcW w:w="549" w:type="dxa"/>
          </w:tcPr>
          <w:p w14:paraId="356FEA36" w14:textId="77777777" w:rsidR="005D0C19" w:rsidRPr="001048E7" w:rsidRDefault="005D0C19" w:rsidP="002F2EBF">
            <w:pPr>
              <w:rPr>
                <w:i/>
              </w:rPr>
            </w:pPr>
            <w:r w:rsidRPr="001048E7">
              <w:rPr>
                <w:i/>
              </w:rPr>
              <w:t>4</w:t>
            </w:r>
          </w:p>
        </w:tc>
        <w:tc>
          <w:tcPr>
            <w:tcW w:w="549" w:type="dxa"/>
          </w:tcPr>
          <w:p w14:paraId="2178DBEE" w14:textId="77777777" w:rsidR="005D0C19" w:rsidRDefault="005D0C19" w:rsidP="002F2EBF"/>
        </w:tc>
        <w:tc>
          <w:tcPr>
            <w:tcW w:w="549" w:type="dxa"/>
          </w:tcPr>
          <w:p w14:paraId="349A09C9" w14:textId="77777777" w:rsidR="005D0C19" w:rsidRPr="001048E7" w:rsidRDefault="005D0C19" w:rsidP="002F2EBF">
            <w:pPr>
              <w:rPr>
                <w:i/>
              </w:rPr>
            </w:pPr>
            <w:r w:rsidRPr="001048E7">
              <w:rPr>
                <w:i/>
              </w:rPr>
              <w:t>4</w:t>
            </w:r>
          </w:p>
        </w:tc>
        <w:tc>
          <w:tcPr>
            <w:tcW w:w="549" w:type="dxa"/>
          </w:tcPr>
          <w:p w14:paraId="14763312" w14:textId="77777777" w:rsidR="005D0C19" w:rsidRDefault="005D0C19" w:rsidP="002F2EBF"/>
        </w:tc>
      </w:tr>
      <w:tr w:rsidR="001048E7" w14:paraId="2C07AD78" w14:textId="77777777" w:rsidTr="005700E2">
        <w:tc>
          <w:tcPr>
            <w:tcW w:w="549" w:type="dxa"/>
          </w:tcPr>
          <w:p w14:paraId="1DDEFA5B" w14:textId="77777777" w:rsidR="005D0C19" w:rsidRPr="001048E7" w:rsidRDefault="005D0C19">
            <w:pPr>
              <w:rPr>
                <w:i/>
              </w:rPr>
            </w:pPr>
            <w:r w:rsidRPr="001048E7">
              <w:rPr>
                <w:i/>
              </w:rPr>
              <w:t>5</w:t>
            </w:r>
          </w:p>
        </w:tc>
        <w:tc>
          <w:tcPr>
            <w:tcW w:w="549" w:type="dxa"/>
          </w:tcPr>
          <w:p w14:paraId="0E3733B4" w14:textId="77777777" w:rsidR="005D0C19" w:rsidRDefault="005D0C19"/>
        </w:tc>
        <w:tc>
          <w:tcPr>
            <w:tcW w:w="549" w:type="dxa"/>
          </w:tcPr>
          <w:p w14:paraId="76C72E2B" w14:textId="77777777" w:rsidR="005D0C19" w:rsidRPr="001048E7" w:rsidRDefault="005D0C19" w:rsidP="002F2EBF">
            <w:pPr>
              <w:rPr>
                <w:i/>
              </w:rPr>
            </w:pPr>
            <w:r w:rsidRPr="001048E7">
              <w:rPr>
                <w:i/>
              </w:rPr>
              <w:t>5</w:t>
            </w:r>
          </w:p>
        </w:tc>
        <w:tc>
          <w:tcPr>
            <w:tcW w:w="549" w:type="dxa"/>
          </w:tcPr>
          <w:p w14:paraId="52432726" w14:textId="77777777" w:rsidR="005D0C19" w:rsidRDefault="005D0C19" w:rsidP="002F2EBF"/>
        </w:tc>
        <w:tc>
          <w:tcPr>
            <w:tcW w:w="549" w:type="dxa"/>
          </w:tcPr>
          <w:p w14:paraId="7541BCA3" w14:textId="77777777" w:rsidR="005D0C19" w:rsidRPr="001048E7" w:rsidRDefault="005D0C19" w:rsidP="002F2EBF">
            <w:pPr>
              <w:rPr>
                <w:i/>
              </w:rPr>
            </w:pPr>
            <w:r w:rsidRPr="001048E7">
              <w:rPr>
                <w:i/>
              </w:rPr>
              <w:t>5</w:t>
            </w:r>
          </w:p>
        </w:tc>
        <w:tc>
          <w:tcPr>
            <w:tcW w:w="549" w:type="dxa"/>
          </w:tcPr>
          <w:p w14:paraId="75EE9F44" w14:textId="77777777" w:rsidR="005D0C19" w:rsidRDefault="005D0C19" w:rsidP="002F2EBF"/>
        </w:tc>
        <w:tc>
          <w:tcPr>
            <w:tcW w:w="549" w:type="dxa"/>
          </w:tcPr>
          <w:p w14:paraId="5E60DCD3" w14:textId="77777777" w:rsidR="005D0C19" w:rsidRPr="001048E7" w:rsidRDefault="005D0C19" w:rsidP="002F2EBF">
            <w:pPr>
              <w:rPr>
                <w:i/>
              </w:rPr>
            </w:pPr>
            <w:r w:rsidRPr="001048E7">
              <w:rPr>
                <w:i/>
              </w:rPr>
              <w:t>5</w:t>
            </w:r>
          </w:p>
        </w:tc>
        <w:tc>
          <w:tcPr>
            <w:tcW w:w="549" w:type="dxa"/>
          </w:tcPr>
          <w:p w14:paraId="450484DC" w14:textId="77777777" w:rsidR="005D0C19" w:rsidRDefault="005D0C19" w:rsidP="002F2EBF"/>
        </w:tc>
        <w:tc>
          <w:tcPr>
            <w:tcW w:w="549" w:type="dxa"/>
          </w:tcPr>
          <w:p w14:paraId="5969CF93" w14:textId="77777777" w:rsidR="005D0C19" w:rsidRPr="001048E7" w:rsidRDefault="005D0C19" w:rsidP="002F2EBF">
            <w:pPr>
              <w:rPr>
                <w:i/>
              </w:rPr>
            </w:pPr>
            <w:r w:rsidRPr="001048E7">
              <w:rPr>
                <w:i/>
              </w:rPr>
              <w:t>5</w:t>
            </w:r>
          </w:p>
        </w:tc>
        <w:tc>
          <w:tcPr>
            <w:tcW w:w="549" w:type="dxa"/>
          </w:tcPr>
          <w:p w14:paraId="4B4D2A92" w14:textId="77777777" w:rsidR="005D0C19" w:rsidRDefault="005D0C19" w:rsidP="002F2EBF"/>
        </w:tc>
        <w:tc>
          <w:tcPr>
            <w:tcW w:w="549" w:type="dxa"/>
          </w:tcPr>
          <w:p w14:paraId="6A66F9A7" w14:textId="77777777" w:rsidR="005D0C19" w:rsidRPr="001048E7" w:rsidRDefault="005D0C19" w:rsidP="002F2EBF">
            <w:pPr>
              <w:rPr>
                <w:i/>
              </w:rPr>
            </w:pPr>
            <w:r w:rsidRPr="001048E7">
              <w:rPr>
                <w:i/>
              </w:rPr>
              <w:t>5</w:t>
            </w:r>
          </w:p>
        </w:tc>
        <w:tc>
          <w:tcPr>
            <w:tcW w:w="549" w:type="dxa"/>
          </w:tcPr>
          <w:p w14:paraId="0B847AFA" w14:textId="77777777" w:rsidR="005D0C19" w:rsidRPr="001048E7" w:rsidRDefault="005D0C19" w:rsidP="002F2EBF"/>
        </w:tc>
        <w:tc>
          <w:tcPr>
            <w:tcW w:w="549" w:type="dxa"/>
          </w:tcPr>
          <w:p w14:paraId="746E6D3C" w14:textId="77777777" w:rsidR="005D0C19" w:rsidRPr="001048E7" w:rsidRDefault="005D0C19" w:rsidP="002F2EBF">
            <w:pPr>
              <w:rPr>
                <w:i/>
              </w:rPr>
            </w:pPr>
            <w:r w:rsidRPr="001048E7">
              <w:rPr>
                <w:i/>
              </w:rPr>
              <w:t>5</w:t>
            </w:r>
          </w:p>
        </w:tc>
        <w:tc>
          <w:tcPr>
            <w:tcW w:w="549" w:type="dxa"/>
          </w:tcPr>
          <w:p w14:paraId="4B617B46" w14:textId="77777777" w:rsidR="005D0C19" w:rsidRDefault="005700E2" w:rsidP="002F2EBF">
            <w:r>
              <w:rPr>
                <w:color w:val="FF0000"/>
              </w:rPr>
              <w:t>45</w:t>
            </w:r>
          </w:p>
        </w:tc>
        <w:tc>
          <w:tcPr>
            <w:tcW w:w="549" w:type="dxa"/>
          </w:tcPr>
          <w:p w14:paraId="75C31C98" w14:textId="77777777" w:rsidR="005D0C19" w:rsidRPr="001048E7" w:rsidRDefault="005D0C19" w:rsidP="002F2EBF">
            <w:pPr>
              <w:rPr>
                <w:i/>
              </w:rPr>
            </w:pPr>
            <w:r w:rsidRPr="001048E7">
              <w:rPr>
                <w:i/>
              </w:rPr>
              <w:t>5</w:t>
            </w:r>
          </w:p>
        </w:tc>
        <w:tc>
          <w:tcPr>
            <w:tcW w:w="549" w:type="dxa"/>
          </w:tcPr>
          <w:p w14:paraId="592CF033" w14:textId="77777777" w:rsidR="005D0C19" w:rsidRDefault="000C55CF" w:rsidP="002F2EBF">
            <w:r>
              <w:t>45</w:t>
            </w:r>
          </w:p>
        </w:tc>
      </w:tr>
      <w:tr w:rsidR="001048E7" w14:paraId="1C485522" w14:textId="77777777" w:rsidTr="005700E2">
        <w:tc>
          <w:tcPr>
            <w:tcW w:w="549" w:type="dxa"/>
          </w:tcPr>
          <w:p w14:paraId="3D969F5F" w14:textId="77777777" w:rsidR="005D0C19" w:rsidRPr="001048E7" w:rsidRDefault="005D0C19">
            <w:pPr>
              <w:rPr>
                <w:i/>
              </w:rPr>
            </w:pPr>
            <w:r w:rsidRPr="001048E7">
              <w:rPr>
                <w:i/>
              </w:rPr>
              <w:t>6</w:t>
            </w:r>
          </w:p>
        </w:tc>
        <w:tc>
          <w:tcPr>
            <w:tcW w:w="549" w:type="dxa"/>
          </w:tcPr>
          <w:p w14:paraId="566CE3FD" w14:textId="77777777" w:rsidR="005D0C19" w:rsidRDefault="005D0C19"/>
        </w:tc>
        <w:tc>
          <w:tcPr>
            <w:tcW w:w="549" w:type="dxa"/>
          </w:tcPr>
          <w:p w14:paraId="2A735101" w14:textId="77777777" w:rsidR="005D0C19" w:rsidRPr="001048E7" w:rsidRDefault="005D0C19" w:rsidP="002F2EBF">
            <w:pPr>
              <w:rPr>
                <w:i/>
              </w:rPr>
            </w:pPr>
            <w:r w:rsidRPr="001048E7">
              <w:rPr>
                <w:i/>
              </w:rPr>
              <w:t>6</w:t>
            </w:r>
          </w:p>
        </w:tc>
        <w:tc>
          <w:tcPr>
            <w:tcW w:w="549" w:type="dxa"/>
          </w:tcPr>
          <w:p w14:paraId="24F76304" w14:textId="77777777" w:rsidR="005D0C19" w:rsidRDefault="005D0C19" w:rsidP="002F2EBF"/>
        </w:tc>
        <w:tc>
          <w:tcPr>
            <w:tcW w:w="549" w:type="dxa"/>
          </w:tcPr>
          <w:p w14:paraId="419E4727" w14:textId="77777777" w:rsidR="005D0C19" w:rsidRPr="001048E7" w:rsidRDefault="005D0C19" w:rsidP="002F2EBF">
            <w:pPr>
              <w:rPr>
                <w:i/>
              </w:rPr>
            </w:pPr>
            <w:r w:rsidRPr="001048E7">
              <w:rPr>
                <w:i/>
              </w:rPr>
              <w:t>6</w:t>
            </w:r>
          </w:p>
        </w:tc>
        <w:tc>
          <w:tcPr>
            <w:tcW w:w="549" w:type="dxa"/>
          </w:tcPr>
          <w:p w14:paraId="701C6D92" w14:textId="77777777" w:rsidR="005D0C19" w:rsidRDefault="005D0C19" w:rsidP="002F2EBF"/>
        </w:tc>
        <w:tc>
          <w:tcPr>
            <w:tcW w:w="549" w:type="dxa"/>
          </w:tcPr>
          <w:p w14:paraId="0DA4620B" w14:textId="77777777" w:rsidR="005D0C19" w:rsidRPr="001048E7" w:rsidRDefault="005D0C19" w:rsidP="002F2EBF">
            <w:pPr>
              <w:rPr>
                <w:i/>
              </w:rPr>
            </w:pPr>
            <w:r w:rsidRPr="001048E7">
              <w:rPr>
                <w:i/>
              </w:rPr>
              <w:t>6</w:t>
            </w:r>
          </w:p>
        </w:tc>
        <w:tc>
          <w:tcPr>
            <w:tcW w:w="549" w:type="dxa"/>
          </w:tcPr>
          <w:p w14:paraId="7651F7F7" w14:textId="77777777" w:rsidR="005D0C19" w:rsidRDefault="005D0C19" w:rsidP="002F2EBF"/>
        </w:tc>
        <w:tc>
          <w:tcPr>
            <w:tcW w:w="549" w:type="dxa"/>
          </w:tcPr>
          <w:p w14:paraId="41A2B2DF" w14:textId="77777777" w:rsidR="005D0C19" w:rsidRPr="001048E7" w:rsidRDefault="005D0C19" w:rsidP="002F2EBF">
            <w:pPr>
              <w:rPr>
                <w:i/>
              </w:rPr>
            </w:pPr>
            <w:r w:rsidRPr="001048E7">
              <w:rPr>
                <w:i/>
              </w:rPr>
              <w:t>6</w:t>
            </w:r>
          </w:p>
        </w:tc>
        <w:tc>
          <w:tcPr>
            <w:tcW w:w="549" w:type="dxa"/>
          </w:tcPr>
          <w:p w14:paraId="19B4DD78" w14:textId="77777777" w:rsidR="005D0C19" w:rsidRDefault="005D0C19" w:rsidP="002F2EBF"/>
        </w:tc>
        <w:tc>
          <w:tcPr>
            <w:tcW w:w="549" w:type="dxa"/>
          </w:tcPr>
          <w:p w14:paraId="4AA110DF" w14:textId="77777777" w:rsidR="005D0C19" w:rsidRPr="001048E7" w:rsidRDefault="005D0C19" w:rsidP="002F2EBF">
            <w:pPr>
              <w:rPr>
                <w:i/>
              </w:rPr>
            </w:pPr>
            <w:r w:rsidRPr="001048E7">
              <w:rPr>
                <w:i/>
              </w:rPr>
              <w:t>6</w:t>
            </w:r>
          </w:p>
        </w:tc>
        <w:tc>
          <w:tcPr>
            <w:tcW w:w="549" w:type="dxa"/>
          </w:tcPr>
          <w:p w14:paraId="20111168" w14:textId="77777777" w:rsidR="005D0C19" w:rsidRPr="001048E7" w:rsidRDefault="005D0C19" w:rsidP="002F2EBF">
            <w:r w:rsidRPr="001048E7">
              <w:rPr>
                <w:color w:val="FF0000"/>
              </w:rPr>
              <w:t>39</w:t>
            </w:r>
          </w:p>
        </w:tc>
        <w:tc>
          <w:tcPr>
            <w:tcW w:w="549" w:type="dxa"/>
          </w:tcPr>
          <w:p w14:paraId="49D586D1" w14:textId="77777777" w:rsidR="005D0C19" w:rsidRPr="001048E7" w:rsidRDefault="005D0C19" w:rsidP="002F2EBF">
            <w:pPr>
              <w:rPr>
                <w:i/>
              </w:rPr>
            </w:pPr>
            <w:r w:rsidRPr="001048E7">
              <w:rPr>
                <w:i/>
              </w:rPr>
              <w:t>6</w:t>
            </w:r>
          </w:p>
        </w:tc>
        <w:tc>
          <w:tcPr>
            <w:tcW w:w="549" w:type="dxa"/>
          </w:tcPr>
          <w:p w14:paraId="1FA1D712" w14:textId="77777777" w:rsidR="005D0C19" w:rsidRDefault="001048E7" w:rsidP="002F2EBF">
            <w:r w:rsidRPr="001048E7">
              <w:rPr>
                <w:color w:val="auto"/>
              </w:rPr>
              <w:t>39</w:t>
            </w:r>
          </w:p>
        </w:tc>
        <w:tc>
          <w:tcPr>
            <w:tcW w:w="549" w:type="dxa"/>
          </w:tcPr>
          <w:p w14:paraId="1EC48A88" w14:textId="77777777" w:rsidR="005D0C19" w:rsidRPr="001048E7" w:rsidRDefault="005D0C19" w:rsidP="002F2EBF">
            <w:pPr>
              <w:rPr>
                <w:i/>
              </w:rPr>
            </w:pPr>
            <w:r w:rsidRPr="001048E7">
              <w:rPr>
                <w:i/>
              </w:rPr>
              <w:t>6</w:t>
            </w:r>
          </w:p>
        </w:tc>
        <w:tc>
          <w:tcPr>
            <w:tcW w:w="549" w:type="dxa"/>
          </w:tcPr>
          <w:p w14:paraId="750357B3" w14:textId="77777777" w:rsidR="005D0C19" w:rsidRDefault="005700E2" w:rsidP="002F2EBF">
            <w:r>
              <w:t>39</w:t>
            </w:r>
          </w:p>
        </w:tc>
      </w:tr>
      <w:tr w:rsidR="001048E7" w14:paraId="6C28B217" w14:textId="77777777" w:rsidTr="005700E2">
        <w:tc>
          <w:tcPr>
            <w:tcW w:w="549" w:type="dxa"/>
          </w:tcPr>
          <w:p w14:paraId="1DF6AA6F" w14:textId="77777777" w:rsidR="005D0C19" w:rsidRPr="001048E7" w:rsidRDefault="005D0C19">
            <w:pPr>
              <w:rPr>
                <w:i/>
              </w:rPr>
            </w:pPr>
            <w:r w:rsidRPr="001048E7">
              <w:rPr>
                <w:i/>
              </w:rPr>
              <w:t>7</w:t>
            </w:r>
          </w:p>
        </w:tc>
        <w:tc>
          <w:tcPr>
            <w:tcW w:w="549" w:type="dxa"/>
          </w:tcPr>
          <w:p w14:paraId="1AF516D4" w14:textId="77777777" w:rsidR="005D0C19" w:rsidRDefault="005D0C19"/>
        </w:tc>
        <w:tc>
          <w:tcPr>
            <w:tcW w:w="549" w:type="dxa"/>
          </w:tcPr>
          <w:p w14:paraId="477986D3" w14:textId="77777777" w:rsidR="005D0C19" w:rsidRPr="001048E7" w:rsidRDefault="005D0C19" w:rsidP="002F2EBF">
            <w:pPr>
              <w:rPr>
                <w:i/>
              </w:rPr>
            </w:pPr>
            <w:r w:rsidRPr="001048E7">
              <w:rPr>
                <w:i/>
              </w:rPr>
              <w:t>7</w:t>
            </w:r>
          </w:p>
        </w:tc>
        <w:tc>
          <w:tcPr>
            <w:tcW w:w="549" w:type="dxa"/>
          </w:tcPr>
          <w:p w14:paraId="1C363541" w14:textId="77777777" w:rsidR="005D0C19" w:rsidRDefault="005D0C19" w:rsidP="002F2EBF">
            <w:r>
              <w:rPr>
                <w:color w:val="FF0000"/>
                <w:lang w:val="en-US"/>
              </w:rPr>
              <w:t>29</w:t>
            </w:r>
          </w:p>
        </w:tc>
        <w:tc>
          <w:tcPr>
            <w:tcW w:w="549" w:type="dxa"/>
          </w:tcPr>
          <w:p w14:paraId="66A5C7F7" w14:textId="77777777" w:rsidR="005D0C19" w:rsidRPr="001048E7" w:rsidRDefault="005D0C19" w:rsidP="002F2EBF">
            <w:pPr>
              <w:rPr>
                <w:i/>
              </w:rPr>
            </w:pPr>
            <w:r w:rsidRPr="001048E7">
              <w:rPr>
                <w:i/>
              </w:rPr>
              <w:t>7</w:t>
            </w:r>
          </w:p>
        </w:tc>
        <w:tc>
          <w:tcPr>
            <w:tcW w:w="549" w:type="dxa"/>
          </w:tcPr>
          <w:p w14:paraId="00F54845" w14:textId="77777777" w:rsidR="005D0C19" w:rsidRDefault="001048E7" w:rsidP="002F2EBF">
            <w:r>
              <w:t>29</w:t>
            </w:r>
          </w:p>
        </w:tc>
        <w:tc>
          <w:tcPr>
            <w:tcW w:w="549" w:type="dxa"/>
          </w:tcPr>
          <w:p w14:paraId="5CE22401" w14:textId="77777777" w:rsidR="005D0C19" w:rsidRPr="001048E7" w:rsidRDefault="005D0C19" w:rsidP="002F2EBF">
            <w:pPr>
              <w:rPr>
                <w:i/>
              </w:rPr>
            </w:pPr>
            <w:r w:rsidRPr="001048E7">
              <w:rPr>
                <w:i/>
              </w:rPr>
              <w:t>7</w:t>
            </w:r>
          </w:p>
        </w:tc>
        <w:tc>
          <w:tcPr>
            <w:tcW w:w="549" w:type="dxa"/>
          </w:tcPr>
          <w:p w14:paraId="6A8C2942" w14:textId="77777777" w:rsidR="005D0C19" w:rsidRDefault="001048E7" w:rsidP="002F2EBF">
            <w:r>
              <w:t>29</w:t>
            </w:r>
          </w:p>
        </w:tc>
        <w:tc>
          <w:tcPr>
            <w:tcW w:w="549" w:type="dxa"/>
          </w:tcPr>
          <w:p w14:paraId="1E17A7B0" w14:textId="77777777" w:rsidR="005D0C19" w:rsidRPr="001048E7" w:rsidRDefault="005D0C19" w:rsidP="002F2EBF">
            <w:pPr>
              <w:rPr>
                <w:i/>
              </w:rPr>
            </w:pPr>
            <w:r w:rsidRPr="001048E7">
              <w:rPr>
                <w:i/>
              </w:rPr>
              <w:t>7</w:t>
            </w:r>
          </w:p>
        </w:tc>
        <w:tc>
          <w:tcPr>
            <w:tcW w:w="549" w:type="dxa"/>
          </w:tcPr>
          <w:p w14:paraId="0C88D532" w14:textId="77777777" w:rsidR="005D0C19" w:rsidRDefault="005700E2" w:rsidP="002F2EBF">
            <w:r>
              <w:t>29</w:t>
            </w:r>
          </w:p>
        </w:tc>
        <w:tc>
          <w:tcPr>
            <w:tcW w:w="549" w:type="dxa"/>
          </w:tcPr>
          <w:p w14:paraId="786792DD" w14:textId="77777777" w:rsidR="005D0C19" w:rsidRPr="001048E7" w:rsidRDefault="005D0C19" w:rsidP="002F2EBF">
            <w:pPr>
              <w:rPr>
                <w:i/>
              </w:rPr>
            </w:pPr>
            <w:r w:rsidRPr="001048E7">
              <w:rPr>
                <w:i/>
              </w:rPr>
              <w:t>7</w:t>
            </w:r>
          </w:p>
        </w:tc>
        <w:tc>
          <w:tcPr>
            <w:tcW w:w="549" w:type="dxa"/>
          </w:tcPr>
          <w:p w14:paraId="387A0EDD" w14:textId="77777777" w:rsidR="005D0C19" w:rsidRPr="001048E7" w:rsidRDefault="005700E2" w:rsidP="002F2EBF">
            <w:r>
              <w:t>29</w:t>
            </w:r>
          </w:p>
        </w:tc>
        <w:tc>
          <w:tcPr>
            <w:tcW w:w="549" w:type="dxa"/>
          </w:tcPr>
          <w:p w14:paraId="3D990163" w14:textId="77777777" w:rsidR="005D0C19" w:rsidRPr="001048E7" w:rsidRDefault="005D0C19" w:rsidP="002F2EBF">
            <w:pPr>
              <w:rPr>
                <w:i/>
              </w:rPr>
            </w:pPr>
            <w:r w:rsidRPr="001048E7">
              <w:rPr>
                <w:i/>
              </w:rPr>
              <w:t>7</w:t>
            </w:r>
          </w:p>
        </w:tc>
        <w:tc>
          <w:tcPr>
            <w:tcW w:w="549" w:type="dxa"/>
          </w:tcPr>
          <w:p w14:paraId="31D70949" w14:textId="77777777" w:rsidR="005D0C19" w:rsidRDefault="005700E2" w:rsidP="002F2EBF">
            <w:r>
              <w:t>29</w:t>
            </w:r>
          </w:p>
        </w:tc>
        <w:tc>
          <w:tcPr>
            <w:tcW w:w="549" w:type="dxa"/>
          </w:tcPr>
          <w:p w14:paraId="218BF297" w14:textId="77777777" w:rsidR="005D0C19" w:rsidRPr="001048E7" w:rsidRDefault="005D0C19" w:rsidP="002F2EBF">
            <w:pPr>
              <w:rPr>
                <w:i/>
              </w:rPr>
            </w:pPr>
            <w:r w:rsidRPr="001048E7">
              <w:rPr>
                <w:i/>
              </w:rPr>
              <w:t>7</w:t>
            </w:r>
          </w:p>
        </w:tc>
        <w:tc>
          <w:tcPr>
            <w:tcW w:w="549" w:type="dxa"/>
          </w:tcPr>
          <w:p w14:paraId="10E63FC2" w14:textId="77777777" w:rsidR="005D0C19" w:rsidRDefault="005700E2" w:rsidP="002F2EBF">
            <w:r>
              <w:t>29</w:t>
            </w:r>
          </w:p>
        </w:tc>
      </w:tr>
      <w:tr w:rsidR="001048E7" w14:paraId="02A3DB80" w14:textId="77777777" w:rsidTr="005700E2">
        <w:tc>
          <w:tcPr>
            <w:tcW w:w="549" w:type="dxa"/>
          </w:tcPr>
          <w:p w14:paraId="70451A88" w14:textId="77777777" w:rsidR="005D0C19" w:rsidRPr="001048E7" w:rsidRDefault="005D0C19">
            <w:pPr>
              <w:rPr>
                <w:i/>
              </w:rPr>
            </w:pPr>
            <w:r w:rsidRPr="001048E7">
              <w:rPr>
                <w:i/>
              </w:rPr>
              <w:t>8</w:t>
            </w:r>
          </w:p>
        </w:tc>
        <w:tc>
          <w:tcPr>
            <w:tcW w:w="549" w:type="dxa"/>
          </w:tcPr>
          <w:p w14:paraId="2617CF1D" w14:textId="77777777" w:rsidR="005D0C19" w:rsidRDefault="005D0C19"/>
        </w:tc>
        <w:tc>
          <w:tcPr>
            <w:tcW w:w="549" w:type="dxa"/>
          </w:tcPr>
          <w:p w14:paraId="7A71612D" w14:textId="77777777" w:rsidR="005D0C19" w:rsidRPr="001048E7" w:rsidRDefault="005D0C19" w:rsidP="002F2EBF">
            <w:pPr>
              <w:rPr>
                <w:i/>
              </w:rPr>
            </w:pPr>
            <w:r w:rsidRPr="001048E7">
              <w:rPr>
                <w:i/>
              </w:rPr>
              <w:t>8</w:t>
            </w:r>
          </w:p>
        </w:tc>
        <w:tc>
          <w:tcPr>
            <w:tcW w:w="549" w:type="dxa"/>
          </w:tcPr>
          <w:p w14:paraId="6AA9ECC9" w14:textId="77777777" w:rsidR="005D0C19" w:rsidRDefault="005D0C19" w:rsidP="002F2EBF"/>
        </w:tc>
        <w:tc>
          <w:tcPr>
            <w:tcW w:w="549" w:type="dxa"/>
          </w:tcPr>
          <w:p w14:paraId="13EDDB86" w14:textId="77777777" w:rsidR="005D0C19" w:rsidRPr="001048E7" w:rsidRDefault="005D0C19" w:rsidP="002F2EBF">
            <w:pPr>
              <w:rPr>
                <w:i/>
              </w:rPr>
            </w:pPr>
            <w:r w:rsidRPr="001048E7">
              <w:rPr>
                <w:i/>
              </w:rPr>
              <w:t>8</w:t>
            </w:r>
          </w:p>
        </w:tc>
        <w:tc>
          <w:tcPr>
            <w:tcW w:w="549" w:type="dxa"/>
          </w:tcPr>
          <w:p w14:paraId="270B6ADD" w14:textId="77777777" w:rsidR="005D0C19" w:rsidRDefault="005D0C19" w:rsidP="002F2EBF"/>
        </w:tc>
        <w:tc>
          <w:tcPr>
            <w:tcW w:w="549" w:type="dxa"/>
          </w:tcPr>
          <w:p w14:paraId="7C0F6930" w14:textId="77777777" w:rsidR="005D0C19" w:rsidRPr="001048E7" w:rsidRDefault="005D0C19" w:rsidP="002F2EBF">
            <w:pPr>
              <w:rPr>
                <w:i/>
              </w:rPr>
            </w:pPr>
            <w:r w:rsidRPr="001048E7">
              <w:rPr>
                <w:i/>
              </w:rPr>
              <w:t>8</w:t>
            </w:r>
          </w:p>
        </w:tc>
        <w:tc>
          <w:tcPr>
            <w:tcW w:w="549" w:type="dxa"/>
          </w:tcPr>
          <w:p w14:paraId="76434C86" w14:textId="77777777" w:rsidR="005D0C19" w:rsidRDefault="005D0C19" w:rsidP="002F2EBF"/>
        </w:tc>
        <w:tc>
          <w:tcPr>
            <w:tcW w:w="549" w:type="dxa"/>
          </w:tcPr>
          <w:p w14:paraId="0EDB94B6" w14:textId="77777777" w:rsidR="005D0C19" w:rsidRPr="001048E7" w:rsidRDefault="005D0C19" w:rsidP="002F2EBF">
            <w:pPr>
              <w:rPr>
                <w:i/>
              </w:rPr>
            </w:pPr>
            <w:r w:rsidRPr="001048E7">
              <w:rPr>
                <w:i/>
              </w:rPr>
              <w:t>8</w:t>
            </w:r>
          </w:p>
        </w:tc>
        <w:tc>
          <w:tcPr>
            <w:tcW w:w="549" w:type="dxa"/>
          </w:tcPr>
          <w:p w14:paraId="18E4D07A" w14:textId="77777777" w:rsidR="005D0C19" w:rsidRDefault="005D0C19" w:rsidP="002F2EBF"/>
        </w:tc>
        <w:tc>
          <w:tcPr>
            <w:tcW w:w="549" w:type="dxa"/>
          </w:tcPr>
          <w:p w14:paraId="1D1EA14E" w14:textId="77777777" w:rsidR="005D0C19" w:rsidRPr="001048E7" w:rsidRDefault="005D0C19" w:rsidP="002F2EBF">
            <w:pPr>
              <w:rPr>
                <w:i/>
              </w:rPr>
            </w:pPr>
            <w:r w:rsidRPr="001048E7">
              <w:rPr>
                <w:i/>
              </w:rPr>
              <w:t>8</w:t>
            </w:r>
          </w:p>
        </w:tc>
        <w:tc>
          <w:tcPr>
            <w:tcW w:w="549" w:type="dxa"/>
          </w:tcPr>
          <w:p w14:paraId="3B1EDDAA" w14:textId="77777777" w:rsidR="005D0C19" w:rsidRPr="001048E7" w:rsidRDefault="005D0C19" w:rsidP="002F2EBF"/>
        </w:tc>
        <w:tc>
          <w:tcPr>
            <w:tcW w:w="549" w:type="dxa"/>
          </w:tcPr>
          <w:p w14:paraId="2A2AA2AB" w14:textId="77777777" w:rsidR="005D0C19" w:rsidRPr="001048E7" w:rsidRDefault="005D0C19" w:rsidP="002F2EBF">
            <w:pPr>
              <w:rPr>
                <w:i/>
              </w:rPr>
            </w:pPr>
            <w:r w:rsidRPr="001048E7">
              <w:rPr>
                <w:i/>
              </w:rPr>
              <w:t>8</w:t>
            </w:r>
          </w:p>
        </w:tc>
        <w:tc>
          <w:tcPr>
            <w:tcW w:w="549" w:type="dxa"/>
          </w:tcPr>
          <w:p w14:paraId="40AF40C7" w14:textId="77777777" w:rsidR="005D0C19" w:rsidRDefault="005D0C19" w:rsidP="002F2EBF"/>
        </w:tc>
        <w:tc>
          <w:tcPr>
            <w:tcW w:w="549" w:type="dxa"/>
          </w:tcPr>
          <w:p w14:paraId="1E54F726" w14:textId="77777777" w:rsidR="005D0C19" w:rsidRPr="001048E7" w:rsidRDefault="005D0C19" w:rsidP="002F2EBF">
            <w:pPr>
              <w:rPr>
                <w:i/>
              </w:rPr>
            </w:pPr>
            <w:r w:rsidRPr="001048E7">
              <w:rPr>
                <w:i/>
              </w:rPr>
              <w:t>8</w:t>
            </w:r>
          </w:p>
        </w:tc>
        <w:tc>
          <w:tcPr>
            <w:tcW w:w="549" w:type="dxa"/>
          </w:tcPr>
          <w:p w14:paraId="3C9A3303" w14:textId="77777777" w:rsidR="005D0C19" w:rsidRDefault="005D0C19" w:rsidP="002F2EBF"/>
        </w:tc>
      </w:tr>
      <w:tr w:rsidR="001048E7" w14:paraId="7FF84EF0" w14:textId="77777777" w:rsidTr="005700E2">
        <w:tc>
          <w:tcPr>
            <w:tcW w:w="549" w:type="dxa"/>
          </w:tcPr>
          <w:p w14:paraId="63287612" w14:textId="77777777" w:rsidR="005D0C19" w:rsidRPr="001048E7" w:rsidRDefault="005D0C19">
            <w:pPr>
              <w:rPr>
                <w:i/>
              </w:rPr>
            </w:pPr>
            <w:r w:rsidRPr="001048E7">
              <w:rPr>
                <w:i/>
              </w:rPr>
              <w:t>9</w:t>
            </w:r>
          </w:p>
        </w:tc>
        <w:tc>
          <w:tcPr>
            <w:tcW w:w="549" w:type="dxa"/>
          </w:tcPr>
          <w:p w14:paraId="22466FB4" w14:textId="77777777" w:rsidR="005D0C19" w:rsidRDefault="005D0C19"/>
        </w:tc>
        <w:tc>
          <w:tcPr>
            <w:tcW w:w="549" w:type="dxa"/>
          </w:tcPr>
          <w:p w14:paraId="03380ABC" w14:textId="77777777" w:rsidR="005D0C19" w:rsidRPr="001048E7" w:rsidRDefault="005D0C19" w:rsidP="002F2EBF">
            <w:pPr>
              <w:rPr>
                <w:i/>
              </w:rPr>
            </w:pPr>
            <w:r w:rsidRPr="001048E7">
              <w:rPr>
                <w:i/>
              </w:rPr>
              <w:t>9</w:t>
            </w:r>
          </w:p>
        </w:tc>
        <w:tc>
          <w:tcPr>
            <w:tcW w:w="549" w:type="dxa"/>
          </w:tcPr>
          <w:p w14:paraId="18008692" w14:textId="77777777" w:rsidR="005D0C19" w:rsidRDefault="005D0C19" w:rsidP="002F2EBF"/>
        </w:tc>
        <w:tc>
          <w:tcPr>
            <w:tcW w:w="549" w:type="dxa"/>
          </w:tcPr>
          <w:p w14:paraId="67375253" w14:textId="77777777" w:rsidR="005D0C19" w:rsidRPr="001048E7" w:rsidRDefault="005D0C19" w:rsidP="002F2EBF">
            <w:pPr>
              <w:rPr>
                <w:i/>
              </w:rPr>
            </w:pPr>
            <w:r w:rsidRPr="001048E7">
              <w:rPr>
                <w:i/>
              </w:rPr>
              <w:t>9</w:t>
            </w:r>
          </w:p>
        </w:tc>
        <w:tc>
          <w:tcPr>
            <w:tcW w:w="549" w:type="dxa"/>
          </w:tcPr>
          <w:p w14:paraId="505E2F57" w14:textId="77777777" w:rsidR="005D0C19" w:rsidRDefault="005D0C19" w:rsidP="002F2EBF">
            <w:r>
              <w:rPr>
                <w:color w:val="FF0000"/>
                <w:lang w:val="en-US"/>
              </w:rPr>
              <w:t>53</w:t>
            </w:r>
          </w:p>
        </w:tc>
        <w:tc>
          <w:tcPr>
            <w:tcW w:w="549" w:type="dxa"/>
          </w:tcPr>
          <w:p w14:paraId="484AF9BE" w14:textId="77777777" w:rsidR="005D0C19" w:rsidRPr="001048E7" w:rsidRDefault="005D0C19" w:rsidP="002F2EBF">
            <w:pPr>
              <w:rPr>
                <w:i/>
              </w:rPr>
            </w:pPr>
            <w:r w:rsidRPr="001048E7">
              <w:rPr>
                <w:i/>
              </w:rPr>
              <w:t>9</w:t>
            </w:r>
          </w:p>
        </w:tc>
        <w:tc>
          <w:tcPr>
            <w:tcW w:w="549" w:type="dxa"/>
          </w:tcPr>
          <w:p w14:paraId="7F5BBF64" w14:textId="77777777" w:rsidR="005D0C19" w:rsidRDefault="001048E7" w:rsidP="002F2EBF">
            <w:r>
              <w:t>53</w:t>
            </w:r>
          </w:p>
        </w:tc>
        <w:tc>
          <w:tcPr>
            <w:tcW w:w="549" w:type="dxa"/>
          </w:tcPr>
          <w:p w14:paraId="7DCA6991" w14:textId="77777777" w:rsidR="005D0C19" w:rsidRPr="001048E7" w:rsidRDefault="005D0C19" w:rsidP="002F2EBF">
            <w:pPr>
              <w:rPr>
                <w:i/>
              </w:rPr>
            </w:pPr>
            <w:r w:rsidRPr="001048E7">
              <w:rPr>
                <w:i/>
              </w:rPr>
              <w:t>9</w:t>
            </w:r>
          </w:p>
        </w:tc>
        <w:tc>
          <w:tcPr>
            <w:tcW w:w="549" w:type="dxa"/>
          </w:tcPr>
          <w:p w14:paraId="5940E4D2" w14:textId="77777777" w:rsidR="005D0C19" w:rsidRDefault="005700E2" w:rsidP="002F2EBF">
            <w:r>
              <w:t>53</w:t>
            </w:r>
          </w:p>
        </w:tc>
        <w:tc>
          <w:tcPr>
            <w:tcW w:w="549" w:type="dxa"/>
          </w:tcPr>
          <w:p w14:paraId="299743F4" w14:textId="77777777" w:rsidR="005D0C19" w:rsidRPr="001048E7" w:rsidRDefault="005D0C19" w:rsidP="002F2EBF">
            <w:pPr>
              <w:rPr>
                <w:i/>
              </w:rPr>
            </w:pPr>
            <w:r w:rsidRPr="001048E7">
              <w:rPr>
                <w:i/>
              </w:rPr>
              <w:t>9</w:t>
            </w:r>
          </w:p>
        </w:tc>
        <w:tc>
          <w:tcPr>
            <w:tcW w:w="549" w:type="dxa"/>
          </w:tcPr>
          <w:p w14:paraId="2B169E31" w14:textId="77777777" w:rsidR="005D0C19" w:rsidRPr="001048E7" w:rsidRDefault="005700E2" w:rsidP="002F2EBF">
            <w:r>
              <w:t>53</w:t>
            </w:r>
          </w:p>
        </w:tc>
        <w:tc>
          <w:tcPr>
            <w:tcW w:w="549" w:type="dxa"/>
          </w:tcPr>
          <w:p w14:paraId="1DBF7A45" w14:textId="77777777" w:rsidR="005D0C19" w:rsidRPr="001048E7" w:rsidRDefault="005D0C19" w:rsidP="002F2EBF">
            <w:pPr>
              <w:rPr>
                <w:i/>
              </w:rPr>
            </w:pPr>
            <w:r w:rsidRPr="001048E7">
              <w:rPr>
                <w:i/>
              </w:rPr>
              <w:t>9</w:t>
            </w:r>
          </w:p>
        </w:tc>
        <w:tc>
          <w:tcPr>
            <w:tcW w:w="549" w:type="dxa"/>
          </w:tcPr>
          <w:p w14:paraId="55C272F2" w14:textId="77777777" w:rsidR="005D0C19" w:rsidRDefault="005700E2" w:rsidP="002F2EBF">
            <w:r>
              <w:t>53</w:t>
            </w:r>
          </w:p>
        </w:tc>
        <w:tc>
          <w:tcPr>
            <w:tcW w:w="549" w:type="dxa"/>
          </w:tcPr>
          <w:p w14:paraId="1FC08B80" w14:textId="77777777" w:rsidR="005D0C19" w:rsidRPr="001048E7" w:rsidRDefault="005D0C19" w:rsidP="002F2EBF">
            <w:pPr>
              <w:rPr>
                <w:i/>
              </w:rPr>
            </w:pPr>
            <w:r w:rsidRPr="001048E7">
              <w:rPr>
                <w:i/>
              </w:rPr>
              <w:t>9</w:t>
            </w:r>
          </w:p>
        </w:tc>
        <w:tc>
          <w:tcPr>
            <w:tcW w:w="549" w:type="dxa"/>
          </w:tcPr>
          <w:p w14:paraId="38B48252" w14:textId="77777777" w:rsidR="005D0C19" w:rsidRDefault="005700E2" w:rsidP="002F2EBF">
            <w:r>
              <w:t>53</w:t>
            </w:r>
          </w:p>
        </w:tc>
      </w:tr>
      <w:tr w:rsidR="001048E7" w14:paraId="374E5494" w14:textId="77777777" w:rsidTr="005700E2">
        <w:trPr>
          <w:trHeight w:val="325"/>
        </w:trPr>
        <w:tc>
          <w:tcPr>
            <w:tcW w:w="549" w:type="dxa"/>
          </w:tcPr>
          <w:p w14:paraId="73F95481" w14:textId="77777777" w:rsidR="005D0C19" w:rsidRPr="001048E7" w:rsidRDefault="005D0C19">
            <w:pPr>
              <w:rPr>
                <w:i/>
              </w:rPr>
            </w:pPr>
            <w:r w:rsidRPr="001048E7">
              <w:rPr>
                <w:i/>
              </w:rPr>
              <w:t>10</w:t>
            </w:r>
          </w:p>
        </w:tc>
        <w:tc>
          <w:tcPr>
            <w:tcW w:w="549" w:type="dxa"/>
          </w:tcPr>
          <w:p w14:paraId="3F2BDADD" w14:textId="77777777" w:rsidR="005D0C19" w:rsidRDefault="005D0C19"/>
        </w:tc>
        <w:tc>
          <w:tcPr>
            <w:tcW w:w="549" w:type="dxa"/>
          </w:tcPr>
          <w:p w14:paraId="10782FD2" w14:textId="77777777" w:rsidR="005D0C19" w:rsidRPr="001048E7" w:rsidRDefault="005D0C19" w:rsidP="002F2EBF">
            <w:pPr>
              <w:rPr>
                <w:i/>
              </w:rPr>
            </w:pPr>
            <w:r w:rsidRPr="001048E7">
              <w:rPr>
                <w:i/>
              </w:rPr>
              <w:t>10</w:t>
            </w:r>
          </w:p>
        </w:tc>
        <w:tc>
          <w:tcPr>
            <w:tcW w:w="549" w:type="dxa"/>
          </w:tcPr>
          <w:p w14:paraId="6DCF5577" w14:textId="77777777" w:rsidR="005D0C19" w:rsidRDefault="005D0C19" w:rsidP="002F2EBF"/>
        </w:tc>
        <w:tc>
          <w:tcPr>
            <w:tcW w:w="549" w:type="dxa"/>
          </w:tcPr>
          <w:p w14:paraId="460EAFB0" w14:textId="77777777" w:rsidR="005D0C19" w:rsidRPr="001048E7" w:rsidRDefault="005D0C19" w:rsidP="002F2EBF">
            <w:pPr>
              <w:rPr>
                <w:i/>
              </w:rPr>
            </w:pPr>
            <w:r w:rsidRPr="001048E7">
              <w:rPr>
                <w:i/>
              </w:rPr>
              <w:t>10</w:t>
            </w:r>
          </w:p>
        </w:tc>
        <w:tc>
          <w:tcPr>
            <w:tcW w:w="549" w:type="dxa"/>
          </w:tcPr>
          <w:p w14:paraId="3C76DDB6" w14:textId="77777777" w:rsidR="005D0C19" w:rsidRDefault="005D0C19" w:rsidP="002F2EBF"/>
        </w:tc>
        <w:tc>
          <w:tcPr>
            <w:tcW w:w="549" w:type="dxa"/>
          </w:tcPr>
          <w:p w14:paraId="372462BD" w14:textId="77777777" w:rsidR="005D0C19" w:rsidRPr="001048E7" w:rsidRDefault="005D0C19" w:rsidP="002F2EBF">
            <w:pPr>
              <w:rPr>
                <w:i/>
              </w:rPr>
            </w:pPr>
            <w:r w:rsidRPr="001048E7">
              <w:rPr>
                <w:i/>
              </w:rPr>
              <w:t>10</w:t>
            </w:r>
          </w:p>
        </w:tc>
        <w:tc>
          <w:tcPr>
            <w:tcW w:w="549" w:type="dxa"/>
          </w:tcPr>
          <w:p w14:paraId="09ECBB6A" w14:textId="77777777" w:rsidR="005D0C19" w:rsidRDefault="005D0C19" w:rsidP="002F2EBF"/>
        </w:tc>
        <w:tc>
          <w:tcPr>
            <w:tcW w:w="549" w:type="dxa"/>
          </w:tcPr>
          <w:p w14:paraId="59DE8150" w14:textId="77777777" w:rsidR="005D0C19" w:rsidRPr="001048E7" w:rsidRDefault="005D0C19" w:rsidP="002F2EBF">
            <w:pPr>
              <w:rPr>
                <w:i/>
              </w:rPr>
            </w:pPr>
            <w:r w:rsidRPr="001048E7">
              <w:rPr>
                <w:i/>
              </w:rPr>
              <w:t>10</w:t>
            </w:r>
          </w:p>
        </w:tc>
        <w:tc>
          <w:tcPr>
            <w:tcW w:w="549" w:type="dxa"/>
          </w:tcPr>
          <w:p w14:paraId="4813AF8E" w14:textId="77777777" w:rsidR="005D0C19" w:rsidRDefault="005D0C19" w:rsidP="002F2EBF">
            <w:r w:rsidRPr="005D0C19">
              <w:rPr>
                <w:color w:val="FF0000"/>
              </w:rPr>
              <w:t>120</w:t>
            </w:r>
          </w:p>
        </w:tc>
        <w:tc>
          <w:tcPr>
            <w:tcW w:w="549" w:type="dxa"/>
          </w:tcPr>
          <w:p w14:paraId="3642BE17" w14:textId="77777777" w:rsidR="005D0C19" w:rsidRPr="001048E7" w:rsidRDefault="005D0C19" w:rsidP="002F2EBF">
            <w:pPr>
              <w:rPr>
                <w:i/>
              </w:rPr>
            </w:pPr>
            <w:r w:rsidRPr="001048E7">
              <w:rPr>
                <w:i/>
              </w:rPr>
              <w:t>10</w:t>
            </w:r>
          </w:p>
        </w:tc>
        <w:tc>
          <w:tcPr>
            <w:tcW w:w="549" w:type="dxa"/>
          </w:tcPr>
          <w:p w14:paraId="39835A96" w14:textId="77777777" w:rsidR="005D0C19" w:rsidRPr="001048E7" w:rsidRDefault="005700E2" w:rsidP="002F2EBF">
            <w:r>
              <w:t>120</w:t>
            </w:r>
          </w:p>
        </w:tc>
        <w:tc>
          <w:tcPr>
            <w:tcW w:w="549" w:type="dxa"/>
          </w:tcPr>
          <w:p w14:paraId="7F370B59" w14:textId="77777777" w:rsidR="005D0C19" w:rsidRPr="001048E7" w:rsidRDefault="005D0C19" w:rsidP="002F2EBF">
            <w:pPr>
              <w:rPr>
                <w:i/>
              </w:rPr>
            </w:pPr>
            <w:r w:rsidRPr="001048E7">
              <w:rPr>
                <w:i/>
              </w:rPr>
              <w:t>10</w:t>
            </w:r>
          </w:p>
        </w:tc>
        <w:tc>
          <w:tcPr>
            <w:tcW w:w="549" w:type="dxa"/>
          </w:tcPr>
          <w:p w14:paraId="7DBB53E2" w14:textId="77777777" w:rsidR="005D0C19" w:rsidRDefault="005700E2" w:rsidP="002F2EBF">
            <w:r>
              <w:t>120</w:t>
            </w:r>
          </w:p>
        </w:tc>
        <w:tc>
          <w:tcPr>
            <w:tcW w:w="549" w:type="dxa"/>
          </w:tcPr>
          <w:p w14:paraId="168DFD5D" w14:textId="77777777" w:rsidR="005D0C19" w:rsidRPr="001048E7" w:rsidRDefault="005D0C19" w:rsidP="002F2EBF">
            <w:pPr>
              <w:rPr>
                <w:i/>
              </w:rPr>
            </w:pPr>
            <w:r w:rsidRPr="001048E7">
              <w:rPr>
                <w:i/>
              </w:rPr>
              <w:t>10</w:t>
            </w:r>
          </w:p>
        </w:tc>
        <w:tc>
          <w:tcPr>
            <w:tcW w:w="549" w:type="dxa"/>
          </w:tcPr>
          <w:p w14:paraId="603DA0CA" w14:textId="77777777" w:rsidR="005D0C19" w:rsidRDefault="005700E2" w:rsidP="002F2EBF">
            <w:r>
              <w:t>120</w:t>
            </w:r>
          </w:p>
        </w:tc>
      </w:tr>
    </w:tbl>
    <w:p w14:paraId="530F7A85" w14:textId="77777777" w:rsidR="005D0C19" w:rsidRDefault="005D0C19">
      <w:pPr>
        <w:sectPr w:rsidR="005D0C19" w:rsidSect="005D0C19">
          <w:type w:val="continuous"/>
          <w:pgSz w:w="11907" w:h="16840" w:code="9"/>
          <w:pgMar w:top="1440" w:right="1418" w:bottom="1440" w:left="1418" w:header="720" w:footer="720" w:gutter="0"/>
          <w:pgNumType w:start="1"/>
          <w:cols w:space="720"/>
          <w:titlePg/>
          <w:docGrid w:linePitch="360"/>
        </w:sectPr>
      </w:pPr>
    </w:p>
    <w:p w14:paraId="13DC2878" w14:textId="77777777" w:rsidR="00951458" w:rsidRDefault="00951458">
      <w:pPr>
        <w:sectPr w:rsidR="00951458" w:rsidSect="005D0C19">
          <w:type w:val="continuous"/>
          <w:pgSz w:w="11907" w:h="16840" w:code="9"/>
          <w:pgMar w:top="1440" w:right="1418" w:bottom="1440" w:left="1418" w:header="720" w:footer="720" w:gutter="0"/>
          <w:pgNumType w:start="1"/>
          <w:cols w:num="2" w:space="720" w:equalWidth="0">
            <w:col w:w="2543" w:space="720"/>
            <w:col w:w="5806"/>
          </w:cols>
          <w:titlePg/>
          <w:docGrid w:linePitch="360"/>
        </w:sectPr>
      </w:pPr>
    </w:p>
    <w:p w14:paraId="00094982" w14:textId="77777777" w:rsidR="00951458" w:rsidRDefault="00951458"/>
    <w:sectPr w:rsidR="00951458" w:rsidSect="005D0C19">
      <w:type w:val="continuous"/>
      <w:pgSz w:w="11907" w:h="16840" w:code="9"/>
      <w:pgMar w:top="1440" w:right="1418" w:bottom="1440" w:left="1418" w:header="720" w:footer="720" w:gutter="0"/>
      <w:pgNumType w:start="1"/>
      <w:cols w:num="2" w:space="720" w:equalWidth="0">
        <w:col w:w="2543" w:space="720"/>
        <w:col w:w="5806"/>
      </w:cols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5D5589" w14:textId="77777777" w:rsidR="00D329C4" w:rsidRDefault="00D329C4" w:rsidP="00395266">
      <w:pPr>
        <w:spacing w:before="0"/>
      </w:pPr>
      <w:r>
        <w:separator/>
      </w:r>
    </w:p>
  </w:endnote>
  <w:endnote w:type="continuationSeparator" w:id="0">
    <w:p w14:paraId="20DF4F77" w14:textId="77777777" w:rsidR="00D329C4" w:rsidRDefault="00D329C4" w:rsidP="00395266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D7B8E9" w14:textId="77777777" w:rsidR="00DC6221" w:rsidRDefault="00606FE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4DDBE6D" w14:textId="77777777" w:rsidR="00DC6221" w:rsidRDefault="00D329C4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7956B4" w14:textId="77777777" w:rsidR="00DC6221" w:rsidRDefault="00606FE1">
    <w:pPr>
      <w:pStyle w:val="Footer"/>
      <w:framePr w:wrap="around" w:vAnchor="text" w:hAnchor="margin" w:xAlign="right" w:y="1"/>
      <w:rPr>
        <w:rStyle w:val="PageNumber"/>
        <w:rFonts w:cs="Arial"/>
      </w:rPr>
    </w:pPr>
    <w:r>
      <w:rPr>
        <w:rStyle w:val="PageNumber"/>
        <w:rFonts w:cs="Arial"/>
      </w:rPr>
      <w:fldChar w:fldCharType="begin"/>
    </w:r>
    <w:r>
      <w:rPr>
        <w:rStyle w:val="PageNumber"/>
        <w:rFonts w:cs="Arial"/>
      </w:rPr>
      <w:instrText xml:space="preserve">PAGE  </w:instrText>
    </w:r>
    <w:r>
      <w:rPr>
        <w:rStyle w:val="PageNumber"/>
        <w:rFonts w:cs="Arial"/>
      </w:rPr>
      <w:fldChar w:fldCharType="separate"/>
    </w:r>
    <w:r w:rsidR="006462F5">
      <w:rPr>
        <w:rStyle w:val="PageNumber"/>
        <w:rFonts w:cs="Arial"/>
        <w:noProof/>
      </w:rPr>
      <w:t>2</w:t>
    </w:r>
    <w:r>
      <w:rPr>
        <w:rStyle w:val="PageNumber"/>
        <w:rFonts w:cs="Arial"/>
      </w:rPr>
      <w:fldChar w:fldCharType="end"/>
    </w:r>
    <w:r>
      <w:rPr>
        <w:rStyle w:val="PageNumber"/>
        <w:rFonts w:cs="Arial"/>
      </w:rPr>
      <w:t>/</w:t>
    </w:r>
    <w:r>
      <w:rPr>
        <w:rStyle w:val="PageNumber"/>
        <w:rFonts w:cs="Arial"/>
      </w:rPr>
      <w:fldChar w:fldCharType="begin"/>
    </w:r>
    <w:r>
      <w:rPr>
        <w:rStyle w:val="PageNumber"/>
        <w:rFonts w:cs="Arial"/>
      </w:rPr>
      <w:instrText xml:space="preserve"> NUMPAGES </w:instrText>
    </w:r>
    <w:r>
      <w:rPr>
        <w:rStyle w:val="PageNumber"/>
        <w:rFonts w:cs="Arial"/>
      </w:rPr>
      <w:fldChar w:fldCharType="separate"/>
    </w:r>
    <w:r w:rsidR="006462F5">
      <w:rPr>
        <w:rStyle w:val="PageNumber"/>
        <w:rFonts w:cs="Arial"/>
        <w:noProof/>
      </w:rPr>
      <w:t>3</w:t>
    </w:r>
    <w:r>
      <w:rPr>
        <w:rStyle w:val="PageNumber"/>
        <w:rFonts w:cs="Arial"/>
      </w:rPr>
      <w:fldChar w:fldCharType="end"/>
    </w:r>
  </w:p>
  <w:p w14:paraId="210015E1" w14:textId="77777777" w:rsidR="00DC6221" w:rsidRDefault="00606FE1">
    <w:pPr>
      <w:pStyle w:val="Footer"/>
      <w:ind w:right="360"/>
      <w:rPr>
        <w:rFonts w:cs="Arial"/>
        <w:sz w:val="16"/>
        <w:szCs w:val="16"/>
        <w:lang w:val="sr-Latn-CS"/>
      </w:rPr>
    </w:pPr>
    <w:r>
      <w:rPr>
        <w:rFonts w:cs="Arial"/>
        <w:sz w:val="16"/>
        <w:szCs w:val="16"/>
        <w:lang w:val="sr-Latn-CS"/>
      </w:rPr>
      <w:tab/>
      <w:t xml:space="preserve">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68F920" w14:textId="77777777" w:rsidR="00D329C4" w:rsidRDefault="00D329C4" w:rsidP="00395266">
      <w:pPr>
        <w:spacing w:before="0"/>
      </w:pPr>
      <w:r>
        <w:separator/>
      </w:r>
    </w:p>
  </w:footnote>
  <w:footnote w:type="continuationSeparator" w:id="0">
    <w:p w14:paraId="663F7FC2" w14:textId="77777777" w:rsidR="00D329C4" w:rsidRDefault="00D329C4" w:rsidP="00395266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A78C83" w14:textId="77777777" w:rsidR="00DC6221" w:rsidRPr="00933822" w:rsidRDefault="00395266">
    <w:pPr>
      <w:pStyle w:val="Header"/>
      <w:spacing w:before="0"/>
      <w:jc w:val="right"/>
      <w:rPr>
        <w:rFonts w:cs="Arial"/>
        <w:lang w:val="sr-Latn-RS" w:eastAsia="ar-SA"/>
      </w:rPr>
    </w:pPr>
    <w:r>
      <w:rPr>
        <w:rFonts w:cs="Arial"/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43B91EF" wp14:editId="7C5A41DB">
              <wp:simplePos x="0" y="0"/>
              <wp:positionH relativeFrom="column">
                <wp:posOffset>-128905</wp:posOffset>
              </wp:positionH>
              <wp:positionV relativeFrom="paragraph">
                <wp:posOffset>-253365</wp:posOffset>
              </wp:positionV>
              <wp:extent cx="2003425" cy="662940"/>
              <wp:effectExtent l="0" t="635" r="508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03425" cy="6629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FFB84D" w14:textId="77777777" w:rsidR="00DC6221" w:rsidRDefault="00395266">
                          <w:r>
                            <w:rPr>
                              <w:noProof/>
                              <w:lang w:val="en-US"/>
                            </w:rPr>
                            <w:drawing>
                              <wp:inline distT="0" distB="0" distL="0" distR="0" wp14:anchorId="6002F74D" wp14:editId="6CD63A9C">
                                <wp:extent cx="1818640" cy="493395"/>
                                <wp:effectExtent l="0" t="0" r="10160" b="0"/>
                                <wp:docPr id="6" name="Picture 6" descr="LOGO_horizontal_beli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LOGO_horizontal_beli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18640" cy="4933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43B91EF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4" o:spid="_x0000_s1026" type="#_x0000_t202" style="position:absolute;left:0;text-align:left;margin-left:-10.15pt;margin-top:-19.9pt;width:157.75pt;height:52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" stroked="f">
              <v:textbox>
                <w:txbxContent>
                  <w:p w14:paraId="10FFB84D" w14:textId="77777777" w:rsidR="00DC6221" w:rsidRDefault="00395266">
                    <w:r>
                      <w:rPr>
                        <w:noProof/>
                        <w:lang w:val="en-US"/>
                      </w:rPr>
                      <w:drawing>
                        <wp:inline distT="0" distB="0" distL="0" distR="0" wp14:anchorId="6002F74D" wp14:editId="6CD63A9C">
                          <wp:extent cx="1818640" cy="493395"/>
                          <wp:effectExtent l="0" t="0" r="10160" b="0"/>
                          <wp:docPr id="6" name="Picture 6" descr="LOGO_horizontal_beli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LOGO_horizontal_beli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18640" cy="4933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Pr="00395266">
      <w:t xml:space="preserve"> </w:t>
    </w:r>
    <w:r w:rsidR="00951458">
      <w:rPr>
        <w:rFonts w:cs="Arial"/>
        <w:noProof/>
        <w:lang w:val="en-US"/>
      </w:rPr>
      <w:t>CS103</w:t>
    </w:r>
    <w:r w:rsidRPr="00395266">
      <w:rPr>
        <w:rFonts w:cs="Arial"/>
        <w:noProof/>
        <w:lang w:val="en-US"/>
      </w:rPr>
      <w:t xml:space="preserve"> </w:t>
    </w:r>
    <w:r w:rsidR="00951458">
      <w:rPr>
        <w:rFonts w:cs="Arial"/>
        <w:noProof/>
        <w:lang w:val="en-US"/>
      </w:rPr>
      <w:t>Algoritmi i Struktura Podataka</w:t>
    </w:r>
  </w:p>
  <w:p w14:paraId="1EC62B26" w14:textId="77777777" w:rsidR="00DC6221" w:rsidRDefault="00395266">
    <w:pPr>
      <w:pStyle w:val="Header"/>
      <w:spacing w:before="0"/>
      <w:jc w:val="right"/>
      <w:rPr>
        <w:rFonts w:cs="Arial"/>
        <w:b/>
        <w:sz w:val="16"/>
        <w:szCs w:val="16"/>
        <w:lang w:val="es-ES"/>
      </w:rPr>
    </w:pPr>
    <w:r>
      <w:rPr>
        <w:rFonts w:cs="Arial"/>
        <w:sz w:val="16"/>
        <w:szCs w:val="16"/>
        <w:lang w:val="en-US" w:eastAsia="ar-SA"/>
      </w:rPr>
      <w:t>Miloš Menićanin 2119</w:t>
    </w:r>
    <w:r w:rsidR="00606FE1">
      <w:rPr>
        <w:rFonts w:cs="Arial"/>
        <w:sz w:val="16"/>
        <w:szCs w:val="16"/>
        <w:lang w:val="fr-FR" w:eastAsia="ar-SA"/>
      </w:rPr>
      <w:t xml:space="preserve">                                                                                             </w:t>
    </w:r>
  </w:p>
  <w:p w14:paraId="33721511" w14:textId="77777777" w:rsidR="00DC6221" w:rsidRDefault="00395266">
    <w:pPr>
      <w:pStyle w:val="Header"/>
      <w:spacing w:before="0"/>
      <w:rPr>
        <w:rFonts w:cs="Arial"/>
        <w:lang w:val="es-ES"/>
      </w:rPr>
    </w:pPr>
    <w:r>
      <w:rPr>
        <w:rFonts w:cs="Arial"/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D9D6C11" wp14:editId="0B47853F">
              <wp:simplePos x="0" y="0"/>
              <wp:positionH relativeFrom="column">
                <wp:posOffset>0</wp:posOffset>
              </wp:positionH>
              <wp:positionV relativeFrom="paragraph">
                <wp:posOffset>146685</wp:posOffset>
              </wp:positionV>
              <wp:extent cx="5791200" cy="0"/>
              <wp:effectExtent l="12700" t="6985" r="25400" b="31115"/>
              <wp:wrapNone/>
              <wp:docPr id="2" name="Straight Arrow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91200" cy="0"/>
                      </a:xfrm>
                      <a:prstGeom prst="straightConnector1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8438AB" id="_x0000_t32" coordsize="21600,21600" o:spt="32" o:oned="t" path="m0,0l21600,21600e" filled="f">
              <v:path arrowok="t" fillok="f" o:connecttype="none"/>
              <o:lock v:ext="edit" shapetype="t"/>
            </v:shapetype>
            <v:shape id="Straight_x0020_Arrow_x0020_Connector_x0020_2" o:spid="_x0000_s1026" type="#_x0000_t32" style="position:absolute;margin-left:0;margin-top:11.55pt;width:456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" strokeweight="1.25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hideSpellingErrors/>
  <w:hideGrammaticalErrors/>
  <w:attachedTemplate r:id="rId1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458"/>
    <w:rsid w:val="00034F14"/>
    <w:rsid w:val="00083FA3"/>
    <w:rsid w:val="000842A2"/>
    <w:rsid w:val="000C55CF"/>
    <w:rsid w:val="001048E7"/>
    <w:rsid w:val="00172707"/>
    <w:rsid w:val="001B7F9D"/>
    <w:rsid w:val="00215EAD"/>
    <w:rsid w:val="00335A75"/>
    <w:rsid w:val="00395266"/>
    <w:rsid w:val="004B78C6"/>
    <w:rsid w:val="004E2141"/>
    <w:rsid w:val="005700E2"/>
    <w:rsid w:val="005D0C19"/>
    <w:rsid w:val="005D39A8"/>
    <w:rsid w:val="00606FE1"/>
    <w:rsid w:val="00630995"/>
    <w:rsid w:val="006462F5"/>
    <w:rsid w:val="007337DC"/>
    <w:rsid w:val="00822189"/>
    <w:rsid w:val="008E6DFF"/>
    <w:rsid w:val="00951458"/>
    <w:rsid w:val="00AA146A"/>
    <w:rsid w:val="00C75705"/>
    <w:rsid w:val="00D3241D"/>
    <w:rsid w:val="00D329C4"/>
    <w:rsid w:val="00D37A02"/>
    <w:rsid w:val="00E410D9"/>
    <w:rsid w:val="00FA4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93534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5266"/>
    <w:pPr>
      <w:spacing w:before="120"/>
      <w:jc w:val="both"/>
    </w:pPr>
    <w:rPr>
      <w:rFonts w:ascii="Arial" w:eastAsia="Times New Roman" w:hAnsi="Arial" w:cs="Times New Roman"/>
      <w:color w:val="000000"/>
      <w:sz w:val="20"/>
      <w:szCs w:val="20"/>
      <w:lang w:val="en-GB"/>
    </w:rPr>
  </w:style>
  <w:style w:type="paragraph" w:styleId="Heading1">
    <w:name w:val="heading 1"/>
    <w:basedOn w:val="Normal"/>
    <w:next w:val="Normal"/>
    <w:link w:val="Heading1Char"/>
    <w:qFormat/>
    <w:rsid w:val="00395266"/>
    <w:pPr>
      <w:keepNext/>
      <w:shd w:val="clear" w:color="auto" w:fill="B3B3B3"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5">
    <w:name w:val="heading 5"/>
    <w:basedOn w:val="Normal"/>
    <w:next w:val="Normal"/>
    <w:link w:val="Heading5Char"/>
    <w:qFormat/>
    <w:rsid w:val="00395266"/>
    <w:pPr>
      <w:spacing w:before="240" w:after="60"/>
      <w:jc w:val="left"/>
      <w:outlineLvl w:val="4"/>
    </w:pPr>
    <w:rPr>
      <w:b/>
      <w:bCs/>
      <w:i/>
      <w:iCs/>
      <w:color w:val="auto"/>
      <w:sz w:val="24"/>
      <w:szCs w:val="26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95266"/>
    <w:rPr>
      <w:rFonts w:ascii="Arial" w:eastAsia="Times New Roman" w:hAnsi="Arial" w:cs="Arial"/>
      <w:b/>
      <w:bCs/>
      <w:color w:val="000000"/>
      <w:kern w:val="32"/>
      <w:sz w:val="32"/>
      <w:szCs w:val="32"/>
      <w:shd w:val="clear" w:color="auto" w:fill="B3B3B3"/>
      <w:lang w:val="en-GB"/>
    </w:rPr>
  </w:style>
  <w:style w:type="character" w:customStyle="1" w:styleId="Heading5Char">
    <w:name w:val="Heading 5 Char"/>
    <w:basedOn w:val="DefaultParagraphFont"/>
    <w:link w:val="Heading5"/>
    <w:rsid w:val="00395266"/>
    <w:rPr>
      <w:rFonts w:ascii="Arial" w:eastAsia="Times New Roman" w:hAnsi="Arial" w:cs="Times New Roman"/>
      <w:b/>
      <w:bCs/>
      <w:i/>
      <w:iCs/>
      <w:szCs w:val="26"/>
    </w:rPr>
  </w:style>
  <w:style w:type="paragraph" w:styleId="Header">
    <w:name w:val="header"/>
    <w:basedOn w:val="Normal"/>
    <w:link w:val="HeaderChar"/>
    <w:semiHidden/>
    <w:rsid w:val="003952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395266"/>
    <w:rPr>
      <w:rFonts w:ascii="Arial" w:eastAsia="Times New Roman" w:hAnsi="Arial" w:cs="Times New Roman"/>
      <w:color w:val="000000"/>
      <w:sz w:val="20"/>
      <w:szCs w:val="20"/>
      <w:lang w:val="en-GB"/>
    </w:rPr>
  </w:style>
  <w:style w:type="paragraph" w:styleId="Footer">
    <w:name w:val="footer"/>
    <w:basedOn w:val="Normal"/>
    <w:link w:val="FooterChar"/>
    <w:semiHidden/>
    <w:rsid w:val="003952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395266"/>
    <w:rPr>
      <w:rFonts w:ascii="Arial" w:eastAsia="Times New Roman" w:hAnsi="Arial" w:cs="Times New Roman"/>
      <w:color w:val="000000"/>
      <w:sz w:val="20"/>
      <w:szCs w:val="20"/>
      <w:lang w:val="en-GB"/>
    </w:rPr>
  </w:style>
  <w:style w:type="character" w:styleId="PageNumber">
    <w:name w:val="page number"/>
    <w:basedOn w:val="DefaultParagraphFont"/>
    <w:semiHidden/>
    <w:rsid w:val="00395266"/>
  </w:style>
  <w:style w:type="paragraph" w:styleId="Title">
    <w:name w:val="Title"/>
    <w:basedOn w:val="Normal"/>
    <w:link w:val="TitleChar"/>
    <w:qFormat/>
    <w:rsid w:val="00395266"/>
    <w:pPr>
      <w:jc w:val="center"/>
    </w:pPr>
    <w:rPr>
      <w:sz w:val="40"/>
      <w:lang w:val="sr-Latn-CS"/>
    </w:rPr>
  </w:style>
  <w:style w:type="character" w:customStyle="1" w:styleId="TitleChar">
    <w:name w:val="Title Char"/>
    <w:basedOn w:val="DefaultParagraphFont"/>
    <w:link w:val="Title"/>
    <w:rsid w:val="00395266"/>
    <w:rPr>
      <w:rFonts w:ascii="Arial" w:eastAsia="Times New Roman" w:hAnsi="Arial" w:cs="Times New Roman"/>
      <w:color w:val="000000"/>
      <w:sz w:val="40"/>
      <w:szCs w:val="20"/>
      <w:lang w:val="sr-Latn-CS"/>
    </w:rPr>
  </w:style>
  <w:style w:type="table" w:styleId="TableGrid">
    <w:name w:val="Table Grid"/>
    <w:basedOn w:val="TableNormal"/>
    <w:uiPriority w:val="39"/>
    <w:rsid w:val="009514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milos/Library/Group%20Containers/UBF8T346G9.Office/User%20Content.localized/Templates.localized/IT381-DZ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3E37479-8DB2-404C-B38C-86BD941793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IT381-DZ-Template.dotx</Template>
  <TotalTime>51</TotalTime>
  <Pages>3</Pages>
  <Words>269</Words>
  <Characters>1538</Characters>
  <Application>Microsoft Macintosh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Cilj domaćeg zadatka:</vt:lpstr>
      <vt:lpstr>Rešenje:</vt:lpstr>
    </vt:vector>
  </TitlesOfParts>
  <LinksUpToDate>false</LinksUpToDate>
  <CharactersWithSpaces>1804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2017-01-09T17:28:00Z</dcterms:created>
  <dcterms:modified xsi:type="dcterms:W3CDTF">2017-01-09T18:37:00Z</dcterms:modified>
</cp:coreProperties>
</file>